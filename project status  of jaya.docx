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BD" w:rsidRPr="002733D0" w:rsidRDefault="002B5248" w:rsidP="002733D0">
      <w:pPr>
        <w:pStyle w:val="Heading1"/>
        <w:rPr>
          <w:rFonts w:ascii="Arial" w:hAnsi="Arial" w:cs="Arial"/>
          <w:color w:val="38CF91"/>
          <w:sz w:val="32"/>
          <w:szCs w:val="32"/>
        </w:rPr>
      </w:pPr>
      <w:sdt>
        <w:sdtPr>
          <w:rPr>
            <w:rFonts w:ascii="Arial" w:hAnsi="Arial" w:cs="Arial"/>
            <w:color w:val="38CF91"/>
            <w:sz w:val="32"/>
            <w:szCs w:val="32"/>
          </w:rPr>
          <w:alias w:val="Employee status report:"/>
          <w:tag w:val="Employee status report:"/>
          <w:id w:val="-189071442"/>
          <w:placeholder>
            <w:docPart w:val="C35854F4988344E382607AED2C41D1EE"/>
          </w:placeholder>
          <w:temporary/>
          <w:showingPlcHdr/>
        </w:sdtPr>
        <w:sdtEndPr/>
        <w:sdtContent>
          <w:r w:rsidR="004A4768" w:rsidRPr="002733D0">
            <w:rPr>
              <w:rFonts w:ascii="Arial" w:hAnsi="Arial" w:cs="Arial"/>
              <w:color w:val="38CF91"/>
              <w:sz w:val="32"/>
              <w:szCs w:val="32"/>
            </w:rPr>
            <w:t>Employee Status Report</w:t>
          </w:r>
        </w:sdtContent>
      </w:sdt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80" w:firstRow="0" w:lastRow="0" w:firstColumn="1" w:lastColumn="0" w:noHBand="1" w:noVBand="1"/>
      </w:tblPr>
      <w:tblGrid>
        <w:gridCol w:w="2016"/>
        <w:gridCol w:w="3384"/>
        <w:gridCol w:w="2016"/>
        <w:gridCol w:w="3384"/>
      </w:tblGrid>
      <w:tr w:rsidR="002733D0" w:rsidRPr="002733D0" w:rsidTr="0093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01123D">
            <w:pPr>
              <w:rPr>
                <w:rFonts w:ascii="Arial" w:hAnsi="Arial" w:cs="Arial"/>
                <w:b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Employee information</w:t>
            </w:r>
          </w:p>
        </w:tc>
      </w:tr>
      <w:tr w:rsidR="00571ABD" w:rsidRPr="002733D0" w:rsidTr="00B76763">
        <w:trPr>
          <w:trHeight w:val="465"/>
        </w:trPr>
        <w:sdt>
          <w:sdtPr>
            <w:rPr>
              <w:rFonts w:ascii="Arial" w:hAnsi="Arial" w:cs="Arial"/>
              <w:color w:val="2D70E1"/>
            </w:rPr>
            <w:alias w:val="Employee name:"/>
            <w:tag w:val="Employee name:"/>
            <w:id w:val="-582676545"/>
            <w:placeholder>
              <w:docPart w:val="97132B92046A4CE0A623C63EA59F8BA7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Employee name</w:t>
                </w:r>
              </w:p>
            </w:tc>
          </w:sdtContent>
        </w:sdt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B76763" w:rsidP="0049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Jaya</w:t>
            </w:r>
            <w:bookmarkStart w:id="0" w:name="_GoBack"/>
            <w:bookmarkEnd w:id="0"/>
            <w:r w:rsidR="00402946">
              <w:rPr>
                <w:rFonts w:ascii="Arial" w:hAnsi="Arial" w:cs="Arial"/>
              </w:rPr>
              <w:t>sree</w:t>
            </w:r>
          </w:p>
        </w:tc>
        <w:tc>
          <w:tcPr>
            <w:tcW w:w="2016" w:type="dxa"/>
            <w:tcBorders>
              <w:top w:val="double" w:sz="4" w:space="0" w:color="38CF91"/>
            </w:tcBorders>
          </w:tcPr>
          <w:p w:rsidR="00571ABD" w:rsidRPr="002733D0" w:rsidRDefault="0001123D" w:rsidP="0001123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D70E1"/>
              </w:rPr>
            </w:pPr>
            <w:r w:rsidRPr="002733D0">
              <w:rPr>
                <w:rFonts w:ascii="Arial" w:hAnsi="Arial" w:cs="Arial"/>
                <w:color w:val="2D70E1"/>
              </w:rPr>
              <w:t>Note</w:t>
            </w:r>
          </w:p>
        </w:tc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571ABD" w:rsidP="0001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A4768" w:rsidRPr="002733D0" w:rsidTr="002733D0">
        <w:sdt>
          <w:sdtPr>
            <w:rPr>
              <w:rFonts w:ascii="Arial" w:hAnsi="Arial" w:cs="Arial"/>
              <w:color w:val="2D70E1"/>
            </w:rPr>
            <w:alias w:val="Department:"/>
            <w:tag w:val="Department:"/>
            <w:id w:val="668074627"/>
            <w:placeholder>
              <w:docPart w:val="853700604C6141F0A919F0750AD867A3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Department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494C3F" w:rsidP="0049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organization system</w:t>
            </w:r>
          </w:p>
        </w:tc>
        <w:sdt>
          <w:sdtPr>
            <w:rPr>
              <w:rFonts w:ascii="Arial" w:hAnsi="Arial" w:cs="Arial"/>
              <w:color w:val="2D70E1"/>
            </w:rPr>
            <w:alias w:val="Manager:"/>
            <w:tag w:val="Manager:"/>
            <w:id w:val="1639387174"/>
            <w:placeholder>
              <w:docPart w:val="8876CC65F11F4722B9F627220ADF8612"/>
            </w:placeholder>
            <w:temporary/>
            <w:showingPlcHdr/>
          </w:sdtPr>
          <w:sdtEndPr/>
          <w:sdtContent>
            <w:tc>
              <w:tcPr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Manager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B76763" w:rsidP="00990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99021A">
              <w:rPr>
                <w:rFonts w:ascii="Arial" w:hAnsi="Arial" w:cs="Arial"/>
              </w:rPr>
              <w:t>ranthi</w:t>
            </w:r>
            <w:r>
              <w:rPr>
                <w:rFonts w:ascii="Arial" w:hAnsi="Arial" w:cs="Arial"/>
              </w:rPr>
              <w:t xml:space="preserve"> kiran</w:t>
            </w:r>
          </w:p>
        </w:tc>
      </w:tr>
      <w:tr w:rsidR="004A4768" w:rsidRPr="002733D0" w:rsidTr="002733D0">
        <w:sdt>
          <w:sdtPr>
            <w:rPr>
              <w:rFonts w:ascii="Arial" w:hAnsi="Arial" w:cs="Arial"/>
              <w:color w:val="2D70E1"/>
            </w:rPr>
            <w:alias w:val="Report start date:"/>
            <w:tag w:val="Report start date:"/>
            <w:id w:val="1071693163"/>
            <w:placeholder>
              <w:docPart w:val="EBF028CFAF994AF7A9E420CF5F38A9FC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Report start date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494C3F" w:rsidP="0049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12-09-2019</w:t>
            </w:r>
          </w:p>
        </w:tc>
        <w:sdt>
          <w:sdtPr>
            <w:rPr>
              <w:rFonts w:ascii="Arial" w:hAnsi="Arial" w:cs="Arial"/>
              <w:color w:val="2D70E1"/>
            </w:rPr>
            <w:alias w:val="Report end date:"/>
            <w:tag w:val="Report end date:"/>
            <w:id w:val="-1004747099"/>
            <w:placeholder>
              <w:docPart w:val="AC3E2AF1AF9F461399D2E6468B305877"/>
            </w:placeholder>
            <w:temporary/>
            <w:showingPlcHdr/>
          </w:sdtPr>
          <w:sdtEndPr/>
          <w:sdtContent>
            <w:tc>
              <w:tcPr>
                <w:tcW w:w="2016" w:type="dxa"/>
              </w:tcPr>
              <w:p w:rsidR="004A4768" w:rsidRPr="002733D0" w:rsidRDefault="00B109B2" w:rsidP="004A4768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Report end date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99021A" w:rsidP="00990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</w:t>
            </w:r>
            <w:r w:rsidR="00D53E3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-2019</w:t>
            </w:r>
          </w:p>
        </w:tc>
      </w:tr>
    </w:tbl>
    <w:p w:rsidR="002733D0" w:rsidRPr="0093607A" w:rsidRDefault="002733D0" w:rsidP="002733D0">
      <w:pPr>
        <w:rPr>
          <w:szCs w:val="22"/>
        </w:rPr>
      </w:pPr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20" w:firstRow="1" w:lastRow="0" w:firstColumn="0" w:lastColumn="0" w:noHBand="1" w:noVBand="1"/>
      </w:tblPr>
      <w:tblGrid>
        <w:gridCol w:w="6300"/>
        <w:gridCol w:w="2070"/>
        <w:gridCol w:w="2430"/>
      </w:tblGrid>
      <w:tr w:rsidR="002733D0" w:rsidRPr="002733D0" w:rsidTr="0093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  <w:gridSpan w:val="3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4A4768">
            <w:pPr>
              <w:pStyle w:val="Heading3"/>
              <w:outlineLvl w:val="2"/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Short-term action items</w:t>
            </w:r>
          </w:p>
        </w:tc>
      </w:tr>
      <w:tr w:rsidR="00571ABD" w:rsidRPr="002733D0" w:rsidTr="0093607A">
        <w:tc>
          <w:tcPr>
            <w:tcW w:w="6300" w:type="dxa"/>
            <w:tcBorders>
              <w:top w:val="double" w:sz="4" w:space="0" w:color="38CF91"/>
            </w:tcBorders>
          </w:tcPr>
          <w:p w:rsidR="00571ABD" w:rsidRPr="002733D0" w:rsidRDefault="002B5248" w:rsidP="00494C3F">
            <w:pPr>
              <w:pStyle w:val="Heading3"/>
              <w:tabs>
                <w:tab w:val="left" w:pos="3270"/>
                <w:tab w:val="left" w:pos="4125"/>
              </w:tabs>
              <w:outlineLvl w:val="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Action item:"/>
                <w:tag w:val="Action item:"/>
                <w:id w:val="374362386"/>
                <w:placeholder>
                  <w:docPart w:val="F8E94A3C5A2B45CDBA17A41992489BCA"/>
                </w:placeholder>
                <w:temporary/>
                <w:showingPlcHdr/>
              </w:sdtPr>
              <w:sdtEndPr/>
              <w:sdtContent>
                <w:r w:rsidR="004A4768" w:rsidRPr="002733D0">
                  <w:rPr>
                    <w:rFonts w:ascii="Arial" w:hAnsi="Arial" w:cs="Arial"/>
                    <w:color w:val="2D70E1"/>
                  </w:rPr>
                  <w:t>Action item</w:t>
                </w:r>
              </w:sdtContent>
            </w:sdt>
            <w:r w:rsidR="00494C3F">
              <w:rPr>
                <w:rFonts w:ascii="Arial" w:hAnsi="Arial" w:cs="Arial"/>
              </w:rPr>
              <w:tab/>
            </w:r>
            <w:r w:rsidR="00494C3F">
              <w:rPr>
                <w:rFonts w:ascii="Arial" w:hAnsi="Arial" w:cs="Arial"/>
              </w:rPr>
              <w:tab/>
            </w:r>
          </w:p>
        </w:tc>
        <w:sdt>
          <w:sdtPr>
            <w:rPr>
              <w:rFonts w:ascii="Arial" w:hAnsi="Arial" w:cs="Arial"/>
              <w:color w:val="2D70E1"/>
            </w:rPr>
            <w:alias w:val="Due date:"/>
            <w:tag w:val="Due date:"/>
            <w:id w:val="-905366519"/>
            <w:placeholder>
              <w:docPart w:val="CAD7EEF3A7B9414180886108AF05DD90"/>
            </w:placeholder>
            <w:temporary/>
            <w:showingPlcHdr/>
          </w:sdtPr>
          <w:sdtEndPr/>
          <w:sdtContent>
            <w:tc>
              <w:tcPr>
                <w:tcW w:w="2070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Due date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Status:"/>
            <w:tag w:val="Status:"/>
            <w:id w:val="-1692374097"/>
            <w:placeholder>
              <w:docPart w:val="62772D2132C449CDB0C045E3C7DFFAD5"/>
            </w:placeholder>
            <w:temporary/>
            <w:showingPlcHdr/>
          </w:sdtPr>
          <w:sdtEndPr/>
          <w:sdtContent>
            <w:tc>
              <w:tcPr>
                <w:tcW w:w="2430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Status</w:t>
                </w:r>
              </w:p>
            </w:tc>
          </w:sdtContent>
        </w:sdt>
      </w:tr>
      <w:tr w:rsidR="00571ABD" w:rsidRPr="002733D0" w:rsidTr="0093607A">
        <w:tc>
          <w:tcPr>
            <w:tcW w:w="6300" w:type="dxa"/>
          </w:tcPr>
          <w:p w:rsidR="0099021A" w:rsidRDefault="0099021A" w:rsidP="00494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Viewed the project details and</w:t>
            </w:r>
          </w:p>
          <w:p w:rsidR="00571ABD" w:rsidRDefault="0099021A" w:rsidP="00494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prepared uml diagrams with</w:t>
            </w:r>
          </w:p>
          <w:p w:rsidR="0099021A" w:rsidRPr="002733D0" w:rsidRDefault="0099021A" w:rsidP="00494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by dividing the task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12-09-2019</w:t>
            </w:r>
          </w:p>
        </w:tc>
        <w:tc>
          <w:tcPr>
            <w:tcW w:w="243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assigned</w:t>
            </w:r>
          </w:p>
        </w:tc>
      </w:tr>
      <w:tr w:rsidR="00571ABD" w:rsidRPr="002733D0" w:rsidTr="0093607A">
        <w:tc>
          <w:tcPr>
            <w:tcW w:w="630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Prepared sequence and</w:t>
            </w:r>
          </w:p>
          <w:p w:rsidR="0099021A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case diagrams without 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Mvc pattern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13-09-2019</w:t>
            </w:r>
          </w:p>
        </w:tc>
        <w:tc>
          <w:tcPr>
            <w:tcW w:w="243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was completed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Yet needed to update</w:t>
            </w:r>
          </w:p>
        </w:tc>
      </w:tr>
      <w:tr w:rsidR="00571ABD" w:rsidRPr="002733D0" w:rsidTr="0093607A">
        <w:tc>
          <w:tcPr>
            <w:tcW w:w="630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Sequence and use</w:t>
            </w:r>
            <w:r w:rsidR="00D53E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case diagrams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done completely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16-09-2019</w:t>
            </w:r>
          </w:p>
        </w:tc>
        <w:tc>
          <w:tcPr>
            <w:tcW w:w="243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completed</w:t>
            </w:r>
          </w:p>
        </w:tc>
      </w:tr>
      <w:tr w:rsidR="00571ABD" w:rsidRPr="002733D0" w:rsidTr="0093607A">
        <w:tc>
          <w:tcPr>
            <w:tcW w:w="630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Diagrams need to updated with mvc 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</w:t>
            </w:r>
            <w:r w:rsidR="00D53E3C">
              <w:rPr>
                <w:rFonts w:ascii="Arial" w:hAnsi="Arial" w:cs="Arial"/>
              </w:rPr>
              <w:t>pattern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17-09-2019</w:t>
            </w:r>
          </w:p>
        </w:tc>
        <w:tc>
          <w:tcPr>
            <w:tcW w:w="243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Again task 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divided</w:t>
            </w:r>
          </w:p>
        </w:tc>
      </w:tr>
      <w:tr w:rsidR="00571ABD" w:rsidRPr="002733D0" w:rsidTr="0093607A">
        <w:tc>
          <w:tcPr>
            <w:tcW w:w="6300" w:type="dxa"/>
          </w:tcPr>
          <w:p w:rsidR="0099021A" w:rsidRPr="002733D0" w:rsidRDefault="00402946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diagram using mvc was prepared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18-09-2019</w:t>
            </w:r>
          </w:p>
        </w:tc>
        <w:tc>
          <w:tcPr>
            <w:tcW w:w="243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was almost done</w:t>
            </w:r>
          </w:p>
        </w:tc>
      </w:tr>
      <w:tr w:rsidR="00571ABD" w:rsidRPr="002733D0" w:rsidTr="0093607A">
        <w:tc>
          <w:tcPr>
            <w:tcW w:w="6300" w:type="dxa"/>
          </w:tcPr>
          <w:p w:rsidR="0099021A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Need to create data base and 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Also need to prepare </w:t>
            </w:r>
            <w:r w:rsidR="00D53E3C">
              <w:rPr>
                <w:rFonts w:ascii="Arial" w:hAnsi="Arial" w:cs="Arial"/>
              </w:rPr>
              <w:t>test cases</w:t>
            </w:r>
          </w:p>
        </w:tc>
        <w:tc>
          <w:tcPr>
            <w:tcW w:w="2070" w:type="dxa"/>
          </w:tcPr>
          <w:p w:rsidR="00571ABD" w:rsidRPr="002733D0" w:rsidRDefault="00D53E3C" w:rsidP="00D53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19-09-2019</w:t>
            </w:r>
          </w:p>
        </w:tc>
        <w:tc>
          <w:tcPr>
            <w:tcW w:w="2430" w:type="dxa"/>
          </w:tcPr>
          <w:p w:rsidR="00571ABD" w:rsidRPr="002733D0" w:rsidRDefault="00D53E3C" w:rsidP="00D53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not yet assigned</w:t>
            </w:r>
          </w:p>
        </w:tc>
      </w:tr>
    </w:tbl>
    <w:p w:rsidR="00571ABD" w:rsidRPr="0093607A" w:rsidRDefault="00571ABD" w:rsidP="002733D0">
      <w:pPr>
        <w:rPr>
          <w:szCs w:val="22"/>
        </w:rPr>
      </w:pPr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20" w:firstRow="1" w:lastRow="0" w:firstColumn="0" w:lastColumn="0" w:noHBand="1" w:noVBand="1"/>
      </w:tblPr>
      <w:tblGrid>
        <w:gridCol w:w="6300"/>
        <w:gridCol w:w="2070"/>
        <w:gridCol w:w="2430"/>
      </w:tblGrid>
      <w:tr w:rsidR="002733D0" w:rsidRPr="002733D0" w:rsidTr="0093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  <w:gridSpan w:val="3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3A12B5">
            <w:pPr>
              <w:pStyle w:val="Heading3"/>
              <w:outlineLvl w:val="2"/>
              <w:rPr>
                <w:rFonts w:ascii="Arial" w:hAnsi="Arial" w:cs="Arial"/>
                <w:b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Long-term goals</w:t>
            </w:r>
          </w:p>
        </w:tc>
      </w:tr>
      <w:tr w:rsidR="00571ABD" w:rsidRPr="002733D0" w:rsidTr="0093607A">
        <w:sdt>
          <w:sdtPr>
            <w:rPr>
              <w:rFonts w:ascii="Arial" w:hAnsi="Arial" w:cs="Arial"/>
              <w:color w:val="2D70E1"/>
            </w:rPr>
            <w:alias w:val="Goals:"/>
            <w:tag w:val="Goals:"/>
            <w:id w:val="500087940"/>
            <w:placeholder>
              <w:docPart w:val="7D60E74B428B413C9F3ED90CE9A61196"/>
            </w:placeholder>
            <w:temporary/>
            <w:showingPlcHdr/>
          </w:sdtPr>
          <w:sdtEndPr/>
          <w:sdtContent>
            <w:tc>
              <w:tcPr>
                <w:tcW w:w="630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Goals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Due date:"/>
            <w:tag w:val="Due date:"/>
            <w:id w:val="1913579388"/>
            <w:placeholder>
              <w:docPart w:val="83AB1DB081DC40A08B44891A9810B6CC"/>
            </w:placeholder>
            <w:temporary/>
            <w:showingPlcHdr/>
          </w:sdtPr>
          <w:sdtEndPr/>
          <w:sdtContent>
            <w:tc>
              <w:tcPr>
                <w:tcW w:w="207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Progress:"/>
            <w:tag w:val="Progress:"/>
            <w:id w:val="-1812395976"/>
            <w:placeholder>
              <w:docPart w:val="D9D714FCDEF043A2BF12249B6B381AE2"/>
            </w:placeholder>
            <w:temporary/>
            <w:showingPlcHdr/>
          </w:sdtPr>
          <w:sdtEndPr/>
          <w:sdtContent>
            <w:tc>
              <w:tcPr>
                <w:tcW w:w="243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1:"/>
            <w:tag w:val="Enter goal 1:"/>
            <w:id w:val="486751665"/>
            <w:placeholder>
              <w:docPart w:val="09070437C2464F439216E46844E3F0A7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1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1416357906"/>
            <w:placeholder>
              <w:docPart w:val="F83CCA3908E5480587F1778A94494A24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-961185616"/>
            <w:placeholder>
              <w:docPart w:val="ECA078DEB6D04BE3BB7DFA996DDA5790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2:"/>
            <w:tag w:val="Enter goal 2:"/>
            <w:id w:val="-1989318525"/>
            <w:placeholder>
              <w:docPart w:val="755C162516B64D00A4476FBF24AD9B9C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2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872266259"/>
            <w:placeholder>
              <w:docPart w:val="061C2AE1E63B4DF69B34E84E2C8A1B1A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-1023631773"/>
            <w:placeholder>
              <w:docPart w:val="74F8603A2324463DB880394C84271795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3:"/>
            <w:tag w:val="Enter goal 3:"/>
            <w:id w:val="-516623357"/>
            <w:placeholder>
              <w:docPart w:val="659DDD14B2BC45A1AC00993F19D61629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3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1337663435"/>
            <w:placeholder>
              <w:docPart w:val="BB37F4C857B64D99BB567B9A0619D7E2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564693647"/>
            <w:placeholder>
              <w:docPart w:val="0C4104A2B6F743C4AA066C7F7B980538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4:"/>
            <w:tag w:val="Enter goal 4:"/>
            <w:id w:val="4710211"/>
            <w:placeholder>
              <w:docPart w:val="77F054C1D15B43E799A171D736EEC0CC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4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1642230957"/>
            <w:placeholder>
              <w:docPart w:val="155516F06713445CADDB5C69BD47B884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1262571330"/>
            <w:placeholder>
              <w:docPart w:val="2F434DF3F48A4EE7B1818A393EC9B184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5:"/>
            <w:tag w:val="Enter goal 5:"/>
            <w:id w:val="401794476"/>
            <w:placeholder>
              <w:docPart w:val="9B404301B64540399608C2E34458461B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5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456925149"/>
            <w:placeholder>
              <w:docPart w:val="6EB752D3FB5F459CA57F58FB6BF9E037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-2051754366"/>
            <w:placeholder>
              <w:docPart w:val="236F8BF886F64ADCB771780224311A15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6:"/>
            <w:tag w:val="Enter goal 6:"/>
            <w:id w:val="-1207870330"/>
            <w:placeholder>
              <w:docPart w:val="2592B42DC36A4A94BC82D23A3E1C6DEA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6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-1214420148"/>
            <w:placeholder>
              <w:docPart w:val="63E6F6A499F04867B8D1222324E65838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888457655"/>
            <w:placeholder>
              <w:docPart w:val="648CF658978041FBB34B3821BECDC684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</w:tbl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733D0" w:rsidTr="0093607A">
        <w:tc>
          <w:tcPr>
            <w:tcW w:w="10790" w:type="dxa"/>
            <w:tcBorders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581E56">
            <w:pPr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Accomplishments</w:t>
            </w:r>
          </w:p>
        </w:tc>
      </w:tr>
    </w:tbl>
    <w:sdt>
      <w:sdtPr>
        <w:rPr>
          <w:rFonts w:ascii="Arial" w:hAnsi="Arial" w:cs="Arial"/>
        </w:rPr>
        <w:alias w:val="Enter accomplishments:"/>
        <w:tag w:val="Enter accomplishments:"/>
        <w:id w:val="1727250588"/>
        <w:placeholder>
          <w:docPart w:val="3F099FD01F1946E296E141B8268BF6B7"/>
        </w:placeholder>
        <w:temporary/>
        <w:showingPlcHdr/>
      </w:sdtPr>
      <w:sdtEndPr/>
      <w:sdtContent>
        <w:p w:rsidR="00571ABD" w:rsidRPr="002733D0" w:rsidRDefault="00413740">
          <w:pPr>
            <w:rPr>
              <w:rFonts w:ascii="Arial" w:hAnsi="Arial" w:cs="Arial"/>
            </w:rPr>
          </w:pPr>
          <w:r w:rsidRPr="002733D0">
            <w:rPr>
              <w:rFonts w:ascii="Arial" w:hAnsi="Arial" w:cs="Arial"/>
            </w:rPr>
            <w:t>Enter a</w:t>
          </w:r>
          <w:r w:rsidR="000F739B" w:rsidRPr="002733D0">
            <w:rPr>
              <w:rFonts w:ascii="Arial" w:hAnsi="Arial" w:cs="Arial"/>
            </w:rPr>
            <w:t>ccomplishments</w:t>
          </w:r>
        </w:p>
      </w:sdtContent>
    </w:sdt>
    <w:p w:rsidR="002733D0" w:rsidRPr="0093607A" w:rsidRDefault="002733D0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733D0" w:rsidTr="0093607A">
        <w:trPr>
          <w:trHeight w:val="510"/>
        </w:trPr>
        <w:tc>
          <w:tcPr>
            <w:tcW w:w="10790" w:type="dxa"/>
            <w:tcBorders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581E56">
            <w:pPr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Concerns</w:t>
            </w:r>
          </w:p>
        </w:tc>
      </w:tr>
    </w:tbl>
    <w:sdt>
      <w:sdtPr>
        <w:rPr>
          <w:rFonts w:ascii="Arial" w:hAnsi="Arial" w:cs="Arial"/>
        </w:rPr>
        <w:alias w:val="Enter concerns:"/>
        <w:tag w:val="Enter concerns:"/>
        <w:id w:val="-1148436154"/>
        <w:placeholder>
          <w:docPart w:val="B142DB839B0C481495BF91528BAF8F03"/>
        </w:placeholder>
        <w:temporary/>
        <w:showingPlcHdr/>
      </w:sdtPr>
      <w:sdtEndPr/>
      <w:sdtContent>
        <w:p w:rsidR="000C3800" w:rsidRDefault="00413740">
          <w:pPr>
            <w:rPr>
              <w:rFonts w:ascii="Arial" w:hAnsi="Arial" w:cs="Arial"/>
            </w:rPr>
          </w:pPr>
          <w:r w:rsidRPr="002733D0">
            <w:rPr>
              <w:rFonts w:ascii="Arial" w:hAnsi="Arial" w:cs="Arial"/>
            </w:rPr>
            <w:t>Enter c</w:t>
          </w:r>
          <w:r w:rsidR="000F739B" w:rsidRPr="002733D0">
            <w:rPr>
              <w:rFonts w:ascii="Arial" w:hAnsi="Arial" w:cs="Arial"/>
            </w:rPr>
            <w:t>oncerns</w:t>
          </w:r>
        </w:p>
      </w:sdtContent>
    </w:sdt>
    <w:p w:rsidR="0093607A" w:rsidRDefault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Default="0093607A" w:rsidP="0093607A">
      <w:pPr>
        <w:rPr>
          <w:rFonts w:ascii="Arial" w:hAnsi="Arial" w:cs="Arial"/>
        </w:rPr>
      </w:pPr>
    </w:p>
    <w:p w:rsidR="0093607A" w:rsidRDefault="0093607A" w:rsidP="0093607A">
      <w:pPr>
        <w:rPr>
          <w:rFonts w:ascii="Arial" w:hAnsi="Arial" w:cs="Arial"/>
        </w:rPr>
      </w:pPr>
    </w:p>
    <w:p w:rsidR="002733D0" w:rsidRPr="0093607A" w:rsidRDefault="002733D0" w:rsidP="0093607A">
      <w:pPr>
        <w:jc w:val="right"/>
        <w:rPr>
          <w:rFonts w:ascii="Arial" w:hAnsi="Arial" w:cs="Arial"/>
        </w:rPr>
      </w:pPr>
    </w:p>
    <w:sectPr w:rsidR="002733D0" w:rsidRPr="0093607A" w:rsidSect="0093607A">
      <w:headerReference w:type="default" r:id="rId7"/>
      <w:footerReference w:type="default" r:id="rId8"/>
      <w:headerReference w:type="first" r:id="rId9"/>
      <w:pgSz w:w="12240" w:h="15840"/>
      <w:pgMar w:top="2268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248" w:rsidRDefault="002B5248">
      <w:r>
        <w:separator/>
      </w:r>
    </w:p>
  </w:endnote>
  <w:endnote w:type="continuationSeparator" w:id="0">
    <w:p w:rsidR="002B5248" w:rsidRDefault="002B5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93607A">
    <w:pPr>
      <w:pStyle w:val="Footer"/>
    </w:pPr>
  </w:p>
  <w:p w:rsidR="00571ABD" w:rsidRDefault="00571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248" w:rsidRDefault="002B5248">
      <w:r>
        <w:separator/>
      </w:r>
    </w:p>
  </w:footnote>
  <w:footnote w:type="continuationSeparator" w:id="0">
    <w:p w:rsidR="002B5248" w:rsidRDefault="002B5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D53E3C" w:rsidP="0093607A">
    <w:pPr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4445635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96759D" w:rsidRPr="0096759D" w:rsidRDefault="0096759D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350.05pt;margin-top:-12pt;width:212.55pt;height: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ZHhAIAAAY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96759D" w:rsidRPr="0096759D" w:rsidRDefault="0096759D" w:rsidP="0096759D"/>
                </w:txbxContent>
              </v:textbox>
            </v:rect>
          </w:pict>
        </mc:Fallback>
      </mc:AlternateContent>
    </w:r>
    <w:r w:rsidR="0096759D">
      <w:rPr>
        <w:noProof/>
        <w:lang w:eastAsia="en-US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52400"/>
          <wp:effectExtent l="19050" t="0" r="0" b="0"/>
          <wp:wrapNone/>
          <wp:docPr id="35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-478155</wp:posOffset>
              </wp:positionH>
              <wp:positionV relativeFrom="paragraph">
                <wp:posOffset>-520700</wp:posOffset>
              </wp:positionV>
              <wp:extent cx="7789545" cy="1389380"/>
              <wp:effectExtent l="0" t="0" r="1905" b="127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89545" cy="1389380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B48DBA" id="Rectangle 5" o:spid="_x0000_s1026" style="position:absolute;margin-left:-37.65pt;margin-top:-41pt;width:613.35pt;height:10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" fillcolor="#f3f6fe" stroked="f" strokeweight="1.5pt">
              <v:stroke endcap="round"/>
              <v:path arrowok="t"/>
            </v:rect>
          </w:pict>
        </mc:Fallback>
      </mc:AlternateContent>
    </w:r>
  </w:p>
  <w:p w:rsidR="0093607A" w:rsidRPr="0093607A" w:rsidRDefault="0093607A" w:rsidP="0093607A">
    <w:pPr>
      <w:pStyle w:val="Header"/>
    </w:pPr>
  </w:p>
  <w:p w:rsidR="0093607A" w:rsidRDefault="009360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3D0" w:rsidRDefault="00D53E3C" w:rsidP="002733D0">
    <w:pPr>
      <w:jc w:val="center"/>
    </w:pPr>
    <w:r>
      <w:rPr>
        <w:rFonts w:ascii="Arial" w:hAnsi="Arial" w:cs="Arial"/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4443730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2733D0" w:rsidRPr="0096759D" w:rsidRDefault="002733D0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left:0;text-align:left;margin-left:349.9pt;margin-top:-12pt;width:212.5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4fhwIAAA0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2733D0" w:rsidRPr="0096759D" w:rsidRDefault="002733D0" w:rsidP="0096759D"/>
                </w:txbxContent>
              </v:textbox>
            </v:rect>
          </w:pict>
        </mc:Fallback>
      </mc:AlternateContent>
    </w:r>
    <w:r w:rsidR="0096759D" w:rsidRPr="0096759D">
      <w:rPr>
        <w:noProof/>
        <w:lang w:eastAsia="en-U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49860"/>
          <wp:effectExtent l="0" t="0" r="0" b="2540"/>
          <wp:wrapNone/>
          <wp:docPr id="33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99" cy="150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-500380</wp:posOffset>
              </wp:positionH>
              <wp:positionV relativeFrom="paragraph">
                <wp:posOffset>-517525</wp:posOffset>
              </wp:positionV>
              <wp:extent cx="7926705" cy="1388745"/>
              <wp:effectExtent l="0" t="0" r="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6705" cy="138874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33D0" w:rsidRDefault="002733D0" w:rsidP="002733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8" style="position:absolute;left:0;text-align:left;margin-left:-39.4pt;margin-top:-40.75pt;width:624.1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" fillcolor="#f3f6fe" stroked="f" strokeweight="1.5pt">
              <v:stroke endcap="round"/>
              <v:path arrowok="t"/>
              <v:textbox>
                <w:txbxContent>
                  <w:p w:rsidR="002733D0" w:rsidRDefault="002733D0" w:rsidP="002733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2733D0" w:rsidRDefault="002733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55"/>
    <w:rsid w:val="00003E29"/>
    <w:rsid w:val="0001123D"/>
    <w:rsid w:val="000466A6"/>
    <w:rsid w:val="0005386B"/>
    <w:rsid w:val="00064EA3"/>
    <w:rsid w:val="000C3800"/>
    <w:rsid w:val="000F739B"/>
    <w:rsid w:val="00137348"/>
    <w:rsid w:val="00156DFB"/>
    <w:rsid w:val="001B7FE7"/>
    <w:rsid w:val="001D6F3F"/>
    <w:rsid w:val="001F039C"/>
    <w:rsid w:val="00237E27"/>
    <w:rsid w:val="00267213"/>
    <w:rsid w:val="002733D0"/>
    <w:rsid w:val="00292129"/>
    <w:rsid w:val="002B07FF"/>
    <w:rsid w:val="002B5248"/>
    <w:rsid w:val="002D185D"/>
    <w:rsid w:val="00317B05"/>
    <w:rsid w:val="003A12B5"/>
    <w:rsid w:val="00402946"/>
    <w:rsid w:val="00413740"/>
    <w:rsid w:val="004241F7"/>
    <w:rsid w:val="004412CB"/>
    <w:rsid w:val="0048263E"/>
    <w:rsid w:val="004835D4"/>
    <w:rsid w:val="00494C3F"/>
    <w:rsid w:val="004A1D74"/>
    <w:rsid w:val="004A4768"/>
    <w:rsid w:val="004D0129"/>
    <w:rsid w:val="00571ABD"/>
    <w:rsid w:val="005F0C3D"/>
    <w:rsid w:val="00602D15"/>
    <w:rsid w:val="0068098F"/>
    <w:rsid w:val="006952EB"/>
    <w:rsid w:val="0070244F"/>
    <w:rsid w:val="0078306B"/>
    <w:rsid w:val="00860BE1"/>
    <w:rsid w:val="00875DA4"/>
    <w:rsid w:val="00917EAE"/>
    <w:rsid w:val="0093607A"/>
    <w:rsid w:val="00945CB4"/>
    <w:rsid w:val="0096759D"/>
    <w:rsid w:val="0099021A"/>
    <w:rsid w:val="00A002B8"/>
    <w:rsid w:val="00A3374B"/>
    <w:rsid w:val="00A3517E"/>
    <w:rsid w:val="00AE6673"/>
    <w:rsid w:val="00B109B2"/>
    <w:rsid w:val="00B76763"/>
    <w:rsid w:val="00BA5045"/>
    <w:rsid w:val="00BF2D58"/>
    <w:rsid w:val="00C048FB"/>
    <w:rsid w:val="00C2505B"/>
    <w:rsid w:val="00C464FA"/>
    <w:rsid w:val="00D11F1F"/>
    <w:rsid w:val="00D53E3C"/>
    <w:rsid w:val="00DC2762"/>
    <w:rsid w:val="00DC4535"/>
    <w:rsid w:val="00E365B1"/>
    <w:rsid w:val="00E73555"/>
    <w:rsid w:val="00EF16BE"/>
    <w:rsid w:val="00FE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C0E9711-02FF-46A9-B823-EFFC1041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8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2B8"/>
    <w:rPr>
      <w:color w:val="808080"/>
    </w:rPr>
  </w:style>
  <w:style w:type="table" w:customStyle="1" w:styleId="GridTable1Light-Accent11">
    <w:name w:val="Grid Table 1 Light - Accent 11"/>
    <w:aliases w:val="Employee status"/>
    <w:basedOn w:val="TableNormal"/>
    <w:uiPriority w:val="46"/>
    <w:rsid w:val="00A002B8"/>
    <w:rPr>
      <w:kern w:val="22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A002B8"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8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A002B8"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8"/>
    <w:pPr>
      <w:outlineLvl w:val="9"/>
    </w:pPr>
  </w:style>
  <w:style w:type="table" w:styleId="TableGrid">
    <w:name w:val="Table Grid"/>
    <w:basedOn w:val="TableNormal"/>
    <w:uiPriority w:val="39"/>
    <w:rsid w:val="00A00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uiPriority w:val="2"/>
    <w:qFormat/>
    <w:rsid w:val="00A002B8"/>
    <w:pPr>
      <w:jc w:val="center"/>
    </w:pPr>
    <w:rPr>
      <w:noProof/>
    </w:rPr>
  </w:style>
  <w:style w:type="table" w:customStyle="1" w:styleId="GridTable1Light1">
    <w:name w:val="Grid Table 1 Light1"/>
    <w:basedOn w:val="TableNormal"/>
    <w:uiPriority w:val="46"/>
    <w:rsid w:val="00A002B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rsid w:val="00A002B8"/>
    <w:tblPr>
      <w:tblStyleRowBandSize w:val="1"/>
      <w:tblStyleColBandSize w:val="1"/>
      <w:tblInd w:w="0" w:type="dxa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1Light-Accent61">
    <w:name w:val="List Table 1 Light - Accent 61"/>
    <w:basedOn w:val="TableNormal"/>
    <w:uiPriority w:val="46"/>
    <w:rsid w:val="00A002B8"/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6Colorful1">
    <w:name w:val="List Table 6 Colorful1"/>
    <w:basedOn w:val="TableNormal"/>
    <w:uiPriority w:val="51"/>
    <w:rsid w:val="00A002B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A002B8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002B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rsid w:val="00A002B8"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customStyle="1" w:styleId="GridTable1Light-Accent21">
    <w:name w:val="Grid Table 1 Light - Accent 2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E48312" w:themeColor="accent1"/>
        <w:bottom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BD582C" w:themeColor="accent2"/>
        <w:bottom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865640" w:themeColor="accent3"/>
        <w:bottom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9B8357" w:themeColor="accent4"/>
        <w:bottom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C2BC80" w:themeColor="accent5"/>
        <w:bottom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94A088" w:themeColor="accent6"/>
        <w:bottom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customStyle="1" w:styleId="PlainTable11">
    <w:name w:val="Plain Table 11"/>
    <w:basedOn w:val="TableNormal"/>
    <w:uiPriority w:val="41"/>
    <w:rsid w:val="00602D1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02D1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f0346306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5854F4988344E382607AED2C41D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20353-4F20-4248-B9B3-F75F08035A1A}"/>
      </w:docPartPr>
      <w:docPartBody>
        <w:p w:rsidR="00CE4273" w:rsidRDefault="007C4A2F">
          <w:pPr>
            <w:pStyle w:val="C35854F4988344E382607AED2C41D1EE"/>
          </w:pPr>
          <w:r>
            <w:t>Employee Status Report</w:t>
          </w:r>
        </w:p>
      </w:docPartBody>
    </w:docPart>
    <w:docPart>
      <w:docPartPr>
        <w:name w:val="97132B92046A4CE0A623C63EA59F8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17BA8-D70C-4B21-A9DC-6B1C5674BDD6}"/>
      </w:docPartPr>
      <w:docPartBody>
        <w:p w:rsidR="00CE4273" w:rsidRDefault="007C4A2F">
          <w:pPr>
            <w:pStyle w:val="97132B92046A4CE0A623C63EA59F8BA7"/>
          </w:pPr>
          <w:r>
            <w:t>Employee name</w:t>
          </w:r>
        </w:p>
      </w:docPartBody>
    </w:docPart>
    <w:docPart>
      <w:docPartPr>
        <w:name w:val="853700604C6141F0A919F0750AD86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75247-D80B-4745-A0BA-60C5A7767670}"/>
      </w:docPartPr>
      <w:docPartBody>
        <w:p w:rsidR="00CE4273" w:rsidRDefault="007C4A2F">
          <w:pPr>
            <w:pStyle w:val="853700604C6141F0A919F0750AD867A3"/>
          </w:pPr>
          <w:r>
            <w:t>Department</w:t>
          </w:r>
        </w:p>
      </w:docPartBody>
    </w:docPart>
    <w:docPart>
      <w:docPartPr>
        <w:name w:val="8876CC65F11F4722B9F627220ADF8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62976-17BD-475B-9F2A-42B0C5A77D3B}"/>
      </w:docPartPr>
      <w:docPartBody>
        <w:p w:rsidR="00CE4273" w:rsidRDefault="007C4A2F">
          <w:pPr>
            <w:pStyle w:val="8876CC65F11F4722B9F627220ADF8612"/>
          </w:pPr>
          <w:r>
            <w:t>Manager</w:t>
          </w:r>
        </w:p>
      </w:docPartBody>
    </w:docPart>
    <w:docPart>
      <w:docPartPr>
        <w:name w:val="EBF028CFAF994AF7A9E420CF5F38A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C9111-E44D-47CB-969F-2CCC9F61168B}"/>
      </w:docPartPr>
      <w:docPartBody>
        <w:p w:rsidR="00CE4273" w:rsidRDefault="007C4A2F">
          <w:pPr>
            <w:pStyle w:val="EBF028CFAF994AF7A9E420CF5F38A9FC"/>
          </w:pPr>
          <w:r>
            <w:t>Report start date</w:t>
          </w:r>
        </w:p>
      </w:docPartBody>
    </w:docPart>
    <w:docPart>
      <w:docPartPr>
        <w:name w:val="AC3E2AF1AF9F461399D2E6468B305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57FEB-CE0A-480B-A4FB-D83602CD14E3}"/>
      </w:docPartPr>
      <w:docPartBody>
        <w:p w:rsidR="00CE4273" w:rsidRDefault="007C4A2F">
          <w:pPr>
            <w:pStyle w:val="AC3E2AF1AF9F461399D2E6468B305877"/>
          </w:pPr>
          <w:r>
            <w:t>Report end date</w:t>
          </w:r>
        </w:p>
      </w:docPartBody>
    </w:docPart>
    <w:docPart>
      <w:docPartPr>
        <w:name w:val="F8E94A3C5A2B45CDBA17A41992489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286C4-6F5E-4071-B87F-DDBE9A351F15}"/>
      </w:docPartPr>
      <w:docPartBody>
        <w:p w:rsidR="00CE4273" w:rsidRDefault="007C4A2F">
          <w:pPr>
            <w:pStyle w:val="F8E94A3C5A2B45CDBA17A41992489BCA"/>
          </w:pPr>
          <w:r>
            <w:t>Action item</w:t>
          </w:r>
        </w:p>
      </w:docPartBody>
    </w:docPart>
    <w:docPart>
      <w:docPartPr>
        <w:name w:val="CAD7EEF3A7B9414180886108AF05D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021D2-D80E-41DD-881A-E0E710BEF9B4}"/>
      </w:docPartPr>
      <w:docPartBody>
        <w:p w:rsidR="00CE4273" w:rsidRDefault="007C4A2F">
          <w:pPr>
            <w:pStyle w:val="CAD7EEF3A7B9414180886108AF05DD90"/>
          </w:pPr>
          <w:r>
            <w:t>Due date</w:t>
          </w:r>
        </w:p>
      </w:docPartBody>
    </w:docPart>
    <w:docPart>
      <w:docPartPr>
        <w:name w:val="62772D2132C449CDB0C045E3C7DFF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F33BF-A269-401B-B77F-B0A68424AE69}"/>
      </w:docPartPr>
      <w:docPartBody>
        <w:p w:rsidR="00CE4273" w:rsidRDefault="007C4A2F">
          <w:pPr>
            <w:pStyle w:val="62772D2132C449CDB0C045E3C7DFFAD5"/>
          </w:pPr>
          <w:r>
            <w:t>Status</w:t>
          </w:r>
        </w:p>
      </w:docPartBody>
    </w:docPart>
    <w:docPart>
      <w:docPartPr>
        <w:name w:val="7D60E74B428B413C9F3ED90CE9A61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045CC-09D7-4AEC-A825-380243BD9E8F}"/>
      </w:docPartPr>
      <w:docPartBody>
        <w:p w:rsidR="00CE4273" w:rsidRDefault="007C4A2F">
          <w:pPr>
            <w:pStyle w:val="7D60E74B428B413C9F3ED90CE9A61196"/>
          </w:pPr>
          <w:r>
            <w:t>Goals</w:t>
          </w:r>
        </w:p>
      </w:docPartBody>
    </w:docPart>
    <w:docPart>
      <w:docPartPr>
        <w:name w:val="83AB1DB081DC40A08B44891A9810B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845DA-E645-4477-A6E6-E4902F3CC652}"/>
      </w:docPartPr>
      <w:docPartBody>
        <w:p w:rsidR="00CE4273" w:rsidRDefault="007C4A2F">
          <w:pPr>
            <w:pStyle w:val="83AB1DB081DC40A08B44891A9810B6CC"/>
          </w:pPr>
          <w:r>
            <w:t>Due date</w:t>
          </w:r>
        </w:p>
      </w:docPartBody>
    </w:docPart>
    <w:docPart>
      <w:docPartPr>
        <w:name w:val="D9D714FCDEF043A2BF12249B6B38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7D334-4D5A-45CF-9CD6-0BD75CA9394C}"/>
      </w:docPartPr>
      <w:docPartBody>
        <w:p w:rsidR="00CE4273" w:rsidRDefault="007C4A2F">
          <w:pPr>
            <w:pStyle w:val="D9D714FCDEF043A2BF12249B6B381AE2"/>
          </w:pPr>
          <w:r>
            <w:t>Progress</w:t>
          </w:r>
        </w:p>
      </w:docPartBody>
    </w:docPart>
    <w:docPart>
      <w:docPartPr>
        <w:name w:val="09070437C2464F439216E46844E3F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A5F50-6497-4670-BA62-C14FE9A1C87C}"/>
      </w:docPartPr>
      <w:docPartBody>
        <w:p w:rsidR="00CE4273" w:rsidRDefault="007C4A2F">
          <w:pPr>
            <w:pStyle w:val="09070437C2464F439216E46844E3F0A7"/>
          </w:pPr>
          <w:r>
            <w:t>Enter goal 1</w:t>
          </w:r>
        </w:p>
      </w:docPartBody>
    </w:docPart>
    <w:docPart>
      <w:docPartPr>
        <w:name w:val="F83CCA3908E5480587F1778A94494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CA1CE-94E1-418F-AC4C-A98D9AADE296}"/>
      </w:docPartPr>
      <w:docPartBody>
        <w:p w:rsidR="00CE4273" w:rsidRDefault="007C4A2F">
          <w:pPr>
            <w:pStyle w:val="F83CCA3908E5480587F1778A94494A24"/>
          </w:pPr>
          <w:r>
            <w:t>Enter due date</w:t>
          </w:r>
        </w:p>
      </w:docPartBody>
    </w:docPart>
    <w:docPart>
      <w:docPartPr>
        <w:name w:val="ECA078DEB6D04BE3BB7DFA996DDA5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E8300-B76A-4B7C-812E-60036F4B8932}"/>
      </w:docPartPr>
      <w:docPartBody>
        <w:p w:rsidR="00CE4273" w:rsidRDefault="007C4A2F">
          <w:pPr>
            <w:pStyle w:val="ECA078DEB6D04BE3BB7DFA996DDA5790"/>
          </w:pPr>
          <w:r>
            <w:t>Enter progress</w:t>
          </w:r>
        </w:p>
      </w:docPartBody>
    </w:docPart>
    <w:docPart>
      <w:docPartPr>
        <w:name w:val="755C162516B64D00A4476FBF24AD9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45A73-A428-432E-A31F-30330FD22EB6}"/>
      </w:docPartPr>
      <w:docPartBody>
        <w:p w:rsidR="00CE4273" w:rsidRDefault="007C4A2F">
          <w:pPr>
            <w:pStyle w:val="755C162516B64D00A4476FBF24AD9B9C"/>
          </w:pPr>
          <w:r>
            <w:t>Enter goal 2</w:t>
          </w:r>
        </w:p>
      </w:docPartBody>
    </w:docPart>
    <w:docPart>
      <w:docPartPr>
        <w:name w:val="061C2AE1E63B4DF69B34E84E2C8A1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D2B9C-7720-4A18-AB72-A71153CDE51A}"/>
      </w:docPartPr>
      <w:docPartBody>
        <w:p w:rsidR="00CE4273" w:rsidRDefault="007C4A2F">
          <w:pPr>
            <w:pStyle w:val="061C2AE1E63B4DF69B34E84E2C8A1B1A"/>
          </w:pPr>
          <w:r>
            <w:t>Enter due date</w:t>
          </w:r>
        </w:p>
      </w:docPartBody>
    </w:docPart>
    <w:docPart>
      <w:docPartPr>
        <w:name w:val="74F8603A2324463DB880394C84271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CF32-E5B2-40BD-A691-97ADD5016C95}"/>
      </w:docPartPr>
      <w:docPartBody>
        <w:p w:rsidR="00CE4273" w:rsidRDefault="007C4A2F">
          <w:pPr>
            <w:pStyle w:val="74F8603A2324463DB880394C84271795"/>
          </w:pPr>
          <w:r>
            <w:t>Enter progress</w:t>
          </w:r>
        </w:p>
      </w:docPartBody>
    </w:docPart>
    <w:docPart>
      <w:docPartPr>
        <w:name w:val="659DDD14B2BC45A1AC00993F19D6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20FB8-7CDC-4181-854A-C3C356BAEF05}"/>
      </w:docPartPr>
      <w:docPartBody>
        <w:p w:rsidR="00CE4273" w:rsidRDefault="007C4A2F">
          <w:pPr>
            <w:pStyle w:val="659DDD14B2BC45A1AC00993F19D61629"/>
          </w:pPr>
          <w:r>
            <w:t>Enter goal 3</w:t>
          </w:r>
        </w:p>
      </w:docPartBody>
    </w:docPart>
    <w:docPart>
      <w:docPartPr>
        <w:name w:val="BB37F4C857B64D99BB567B9A0619D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29504-B210-4314-BA72-ACB0AAA98D5B}"/>
      </w:docPartPr>
      <w:docPartBody>
        <w:p w:rsidR="00CE4273" w:rsidRDefault="007C4A2F">
          <w:pPr>
            <w:pStyle w:val="BB37F4C857B64D99BB567B9A0619D7E2"/>
          </w:pPr>
          <w:r>
            <w:t>Enter due date</w:t>
          </w:r>
        </w:p>
      </w:docPartBody>
    </w:docPart>
    <w:docPart>
      <w:docPartPr>
        <w:name w:val="0C4104A2B6F743C4AA066C7F7B98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A9479-D1B4-4B63-9A7E-D32A65C56A5D}"/>
      </w:docPartPr>
      <w:docPartBody>
        <w:p w:rsidR="00CE4273" w:rsidRDefault="007C4A2F">
          <w:pPr>
            <w:pStyle w:val="0C4104A2B6F743C4AA066C7F7B980538"/>
          </w:pPr>
          <w:r>
            <w:t>Enter progress</w:t>
          </w:r>
        </w:p>
      </w:docPartBody>
    </w:docPart>
    <w:docPart>
      <w:docPartPr>
        <w:name w:val="77F054C1D15B43E799A171D736EEC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0F873-EA20-4440-90EC-3F23451C42F4}"/>
      </w:docPartPr>
      <w:docPartBody>
        <w:p w:rsidR="00CE4273" w:rsidRDefault="007C4A2F">
          <w:pPr>
            <w:pStyle w:val="77F054C1D15B43E799A171D736EEC0CC"/>
          </w:pPr>
          <w:r>
            <w:t>Enter goal 4</w:t>
          </w:r>
        </w:p>
      </w:docPartBody>
    </w:docPart>
    <w:docPart>
      <w:docPartPr>
        <w:name w:val="155516F06713445CADDB5C69BD47B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25A12-C17F-46C3-AA4F-89038D7DC849}"/>
      </w:docPartPr>
      <w:docPartBody>
        <w:p w:rsidR="00CE4273" w:rsidRDefault="007C4A2F">
          <w:pPr>
            <w:pStyle w:val="155516F06713445CADDB5C69BD47B884"/>
          </w:pPr>
          <w:r>
            <w:t>Enter due date</w:t>
          </w:r>
        </w:p>
      </w:docPartBody>
    </w:docPart>
    <w:docPart>
      <w:docPartPr>
        <w:name w:val="2F434DF3F48A4EE7B1818A393EC9B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6C358-8A25-40D4-9F67-C9B59488B49B}"/>
      </w:docPartPr>
      <w:docPartBody>
        <w:p w:rsidR="00CE4273" w:rsidRDefault="007C4A2F">
          <w:pPr>
            <w:pStyle w:val="2F434DF3F48A4EE7B1818A393EC9B184"/>
          </w:pPr>
          <w:r>
            <w:t>Enter progress</w:t>
          </w:r>
        </w:p>
      </w:docPartBody>
    </w:docPart>
    <w:docPart>
      <w:docPartPr>
        <w:name w:val="9B404301B64540399608C2E34458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A4595-FA45-4193-A0AB-E0AA58AA3E3D}"/>
      </w:docPartPr>
      <w:docPartBody>
        <w:p w:rsidR="00CE4273" w:rsidRDefault="007C4A2F">
          <w:pPr>
            <w:pStyle w:val="9B404301B64540399608C2E34458461B"/>
          </w:pPr>
          <w:r>
            <w:t>Enter goal 5</w:t>
          </w:r>
        </w:p>
      </w:docPartBody>
    </w:docPart>
    <w:docPart>
      <w:docPartPr>
        <w:name w:val="6EB752D3FB5F459CA57F58FB6BF9E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AF191-CD20-4922-806D-1AC5C8B445DE}"/>
      </w:docPartPr>
      <w:docPartBody>
        <w:p w:rsidR="00CE4273" w:rsidRDefault="007C4A2F">
          <w:pPr>
            <w:pStyle w:val="6EB752D3FB5F459CA57F58FB6BF9E037"/>
          </w:pPr>
          <w:r>
            <w:t>Enter due date</w:t>
          </w:r>
        </w:p>
      </w:docPartBody>
    </w:docPart>
    <w:docPart>
      <w:docPartPr>
        <w:name w:val="236F8BF886F64ADCB771780224311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5A9B5-21BD-4721-946C-70AFBBFACF92}"/>
      </w:docPartPr>
      <w:docPartBody>
        <w:p w:rsidR="00CE4273" w:rsidRDefault="007C4A2F">
          <w:pPr>
            <w:pStyle w:val="236F8BF886F64ADCB771780224311A15"/>
          </w:pPr>
          <w:r>
            <w:t>Enter progress</w:t>
          </w:r>
        </w:p>
      </w:docPartBody>
    </w:docPart>
    <w:docPart>
      <w:docPartPr>
        <w:name w:val="2592B42DC36A4A94BC82D23A3E1C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8BA5B-4519-427C-8D90-5A0366E76C69}"/>
      </w:docPartPr>
      <w:docPartBody>
        <w:p w:rsidR="00CE4273" w:rsidRDefault="007C4A2F">
          <w:pPr>
            <w:pStyle w:val="2592B42DC36A4A94BC82D23A3E1C6DEA"/>
          </w:pPr>
          <w:r>
            <w:t>Enter goal 6</w:t>
          </w:r>
        </w:p>
      </w:docPartBody>
    </w:docPart>
    <w:docPart>
      <w:docPartPr>
        <w:name w:val="63E6F6A499F04867B8D1222324E65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80B04-F250-4126-AF20-3940CF26B9F1}"/>
      </w:docPartPr>
      <w:docPartBody>
        <w:p w:rsidR="00CE4273" w:rsidRDefault="007C4A2F">
          <w:pPr>
            <w:pStyle w:val="63E6F6A499F04867B8D1222324E65838"/>
          </w:pPr>
          <w:r>
            <w:t>Enter due date</w:t>
          </w:r>
        </w:p>
      </w:docPartBody>
    </w:docPart>
    <w:docPart>
      <w:docPartPr>
        <w:name w:val="648CF658978041FBB34B3821BEC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E39BD-D15E-4E92-AD80-D1783F4D86A9}"/>
      </w:docPartPr>
      <w:docPartBody>
        <w:p w:rsidR="00CE4273" w:rsidRDefault="007C4A2F">
          <w:pPr>
            <w:pStyle w:val="648CF658978041FBB34B3821BECDC684"/>
          </w:pPr>
          <w:r>
            <w:t>Enter progress</w:t>
          </w:r>
        </w:p>
      </w:docPartBody>
    </w:docPart>
    <w:docPart>
      <w:docPartPr>
        <w:name w:val="3F099FD01F1946E296E141B8268BF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D8F93-D40D-473A-8F71-6FED31CFE05B}"/>
      </w:docPartPr>
      <w:docPartBody>
        <w:p w:rsidR="00CE4273" w:rsidRDefault="007C4A2F">
          <w:pPr>
            <w:pStyle w:val="3F099FD01F1946E296E141B8268BF6B7"/>
          </w:pPr>
          <w:r>
            <w:t>Enter accomplishments</w:t>
          </w:r>
        </w:p>
      </w:docPartBody>
    </w:docPart>
    <w:docPart>
      <w:docPartPr>
        <w:name w:val="B142DB839B0C481495BF91528BAF8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96ED0-D272-4227-A84A-EF67E4A880FF}"/>
      </w:docPartPr>
      <w:docPartBody>
        <w:p w:rsidR="00CE4273" w:rsidRDefault="007C4A2F">
          <w:pPr>
            <w:pStyle w:val="B142DB839B0C481495BF91528BAF8F03"/>
          </w:pPr>
          <w:r>
            <w:t>Enter concerns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4A2F"/>
    <w:rsid w:val="001B4620"/>
    <w:rsid w:val="00211E01"/>
    <w:rsid w:val="00280EDD"/>
    <w:rsid w:val="005A7995"/>
    <w:rsid w:val="00711738"/>
    <w:rsid w:val="0071525A"/>
    <w:rsid w:val="007C4A2F"/>
    <w:rsid w:val="00A57244"/>
    <w:rsid w:val="00B223D2"/>
    <w:rsid w:val="00CE4273"/>
    <w:rsid w:val="00D046E7"/>
    <w:rsid w:val="00FF4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B43AA3A3340AB9E2208319C5F59E4">
    <w:name w:val="0B6B43AA3A3340AB9E2208319C5F59E4"/>
    <w:rsid w:val="001B4620"/>
  </w:style>
  <w:style w:type="paragraph" w:customStyle="1" w:styleId="C35854F4988344E382607AED2C41D1EE">
    <w:name w:val="C35854F4988344E382607AED2C41D1EE"/>
    <w:rsid w:val="001B4620"/>
  </w:style>
  <w:style w:type="paragraph" w:customStyle="1" w:styleId="A5AB36C5EFD745D6BF20DFDEB69938F3">
    <w:name w:val="A5AB36C5EFD745D6BF20DFDEB69938F3"/>
    <w:rsid w:val="001B4620"/>
  </w:style>
  <w:style w:type="paragraph" w:customStyle="1" w:styleId="97132B92046A4CE0A623C63EA59F8BA7">
    <w:name w:val="97132B92046A4CE0A623C63EA59F8BA7"/>
    <w:rsid w:val="001B4620"/>
  </w:style>
  <w:style w:type="paragraph" w:customStyle="1" w:styleId="63A1A68A03E54B88B45E5847DF5C9E55">
    <w:name w:val="63A1A68A03E54B88B45E5847DF5C9E55"/>
    <w:rsid w:val="001B4620"/>
  </w:style>
  <w:style w:type="paragraph" w:customStyle="1" w:styleId="5DAFA4E067614CFA9F1E79F0A00C8EA6">
    <w:name w:val="5DAFA4E067614CFA9F1E79F0A00C8EA6"/>
    <w:rsid w:val="001B4620"/>
  </w:style>
  <w:style w:type="paragraph" w:customStyle="1" w:styleId="6EE40643F3714FE292B6D48D03B1CA20">
    <w:name w:val="6EE40643F3714FE292B6D48D03B1CA20"/>
    <w:rsid w:val="001B4620"/>
  </w:style>
  <w:style w:type="paragraph" w:customStyle="1" w:styleId="853700604C6141F0A919F0750AD867A3">
    <w:name w:val="853700604C6141F0A919F0750AD867A3"/>
    <w:rsid w:val="001B4620"/>
  </w:style>
  <w:style w:type="paragraph" w:customStyle="1" w:styleId="7B641BDBC4A741E09FB5CC7346073F18">
    <w:name w:val="7B641BDBC4A741E09FB5CC7346073F18"/>
    <w:rsid w:val="001B4620"/>
  </w:style>
  <w:style w:type="paragraph" w:customStyle="1" w:styleId="8876CC65F11F4722B9F627220ADF8612">
    <w:name w:val="8876CC65F11F4722B9F627220ADF8612"/>
    <w:rsid w:val="001B4620"/>
  </w:style>
  <w:style w:type="paragraph" w:customStyle="1" w:styleId="242B153F4D7B43048C62A38302E5D942">
    <w:name w:val="242B153F4D7B43048C62A38302E5D942"/>
    <w:rsid w:val="001B4620"/>
  </w:style>
  <w:style w:type="paragraph" w:customStyle="1" w:styleId="EBF028CFAF994AF7A9E420CF5F38A9FC">
    <w:name w:val="EBF028CFAF994AF7A9E420CF5F38A9FC"/>
    <w:rsid w:val="001B4620"/>
  </w:style>
  <w:style w:type="paragraph" w:customStyle="1" w:styleId="9EE8738AB39142C58FFE166624644C2F">
    <w:name w:val="9EE8738AB39142C58FFE166624644C2F"/>
    <w:rsid w:val="001B4620"/>
  </w:style>
  <w:style w:type="paragraph" w:customStyle="1" w:styleId="AC3E2AF1AF9F461399D2E6468B305877">
    <w:name w:val="AC3E2AF1AF9F461399D2E6468B305877"/>
    <w:rsid w:val="001B4620"/>
  </w:style>
  <w:style w:type="paragraph" w:customStyle="1" w:styleId="6DE11F5AE3114C25B240421D11EA2E7A">
    <w:name w:val="6DE11F5AE3114C25B240421D11EA2E7A"/>
    <w:rsid w:val="001B4620"/>
  </w:style>
  <w:style w:type="paragraph" w:customStyle="1" w:styleId="B1122E776EAF456E8FE584E34C3C5FD4">
    <w:name w:val="B1122E776EAF456E8FE584E34C3C5FD4"/>
    <w:rsid w:val="001B4620"/>
  </w:style>
  <w:style w:type="paragraph" w:customStyle="1" w:styleId="F8E94A3C5A2B45CDBA17A41992489BCA">
    <w:name w:val="F8E94A3C5A2B45CDBA17A41992489BCA"/>
    <w:rsid w:val="001B4620"/>
  </w:style>
  <w:style w:type="paragraph" w:customStyle="1" w:styleId="CAD7EEF3A7B9414180886108AF05DD90">
    <w:name w:val="CAD7EEF3A7B9414180886108AF05DD90"/>
    <w:rsid w:val="001B4620"/>
  </w:style>
  <w:style w:type="paragraph" w:customStyle="1" w:styleId="62772D2132C449CDB0C045E3C7DFFAD5">
    <w:name w:val="62772D2132C449CDB0C045E3C7DFFAD5"/>
    <w:rsid w:val="001B4620"/>
  </w:style>
  <w:style w:type="paragraph" w:customStyle="1" w:styleId="0240E67BCA1F4848894494BD29B28DAD">
    <w:name w:val="0240E67BCA1F4848894494BD29B28DAD"/>
    <w:rsid w:val="001B4620"/>
  </w:style>
  <w:style w:type="paragraph" w:customStyle="1" w:styleId="FE6B661C223643648E3E4B5F1C9F226D">
    <w:name w:val="FE6B661C223643648E3E4B5F1C9F226D"/>
    <w:rsid w:val="001B4620"/>
  </w:style>
  <w:style w:type="paragraph" w:customStyle="1" w:styleId="44D6A8FB8DC0468FB3CD8DBA823106DE">
    <w:name w:val="44D6A8FB8DC0468FB3CD8DBA823106DE"/>
    <w:rsid w:val="001B4620"/>
  </w:style>
  <w:style w:type="paragraph" w:customStyle="1" w:styleId="9E08CC15AE3A4C7F96333FBD42AF6669">
    <w:name w:val="9E08CC15AE3A4C7F96333FBD42AF6669"/>
    <w:rsid w:val="001B4620"/>
  </w:style>
  <w:style w:type="paragraph" w:customStyle="1" w:styleId="E4C6FD53C96649B3A7ADCD5900DFEC04">
    <w:name w:val="E4C6FD53C96649B3A7ADCD5900DFEC04"/>
    <w:rsid w:val="001B4620"/>
  </w:style>
  <w:style w:type="paragraph" w:customStyle="1" w:styleId="F863B06371074ED5B2BE8B94DD14BFB5">
    <w:name w:val="F863B06371074ED5B2BE8B94DD14BFB5"/>
    <w:rsid w:val="001B4620"/>
  </w:style>
  <w:style w:type="paragraph" w:customStyle="1" w:styleId="8D94E2CBE27347E183573AB400DCD293">
    <w:name w:val="8D94E2CBE27347E183573AB400DCD293"/>
    <w:rsid w:val="001B4620"/>
  </w:style>
  <w:style w:type="paragraph" w:customStyle="1" w:styleId="D982D8BA1D5748ACA7A37A3C39370BBD">
    <w:name w:val="D982D8BA1D5748ACA7A37A3C39370BBD"/>
    <w:rsid w:val="001B4620"/>
  </w:style>
  <w:style w:type="paragraph" w:customStyle="1" w:styleId="D2F1AE506E5A44958F9A98F1677598AF">
    <w:name w:val="D2F1AE506E5A44958F9A98F1677598AF"/>
    <w:rsid w:val="001B4620"/>
  </w:style>
  <w:style w:type="paragraph" w:customStyle="1" w:styleId="D4A15A2E2ABA49E4A6982126DA2C8D4E">
    <w:name w:val="D4A15A2E2ABA49E4A6982126DA2C8D4E"/>
    <w:rsid w:val="001B4620"/>
  </w:style>
  <w:style w:type="paragraph" w:customStyle="1" w:styleId="584DDAC8841D475EA4F945EB312AF6F1">
    <w:name w:val="584DDAC8841D475EA4F945EB312AF6F1"/>
    <w:rsid w:val="001B4620"/>
  </w:style>
  <w:style w:type="paragraph" w:customStyle="1" w:styleId="9D2FD53C3B864A5597196047C369CB36">
    <w:name w:val="9D2FD53C3B864A5597196047C369CB36"/>
    <w:rsid w:val="001B4620"/>
  </w:style>
  <w:style w:type="paragraph" w:customStyle="1" w:styleId="A9844064C3264462B631584C8877185D">
    <w:name w:val="A9844064C3264462B631584C8877185D"/>
    <w:rsid w:val="001B4620"/>
  </w:style>
  <w:style w:type="paragraph" w:customStyle="1" w:styleId="FC00CE64A8AE4D10A5FD6F13E141EF2C">
    <w:name w:val="FC00CE64A8AE4D10A5FD6F13E141EF2C"/>
    <w:rsid w:val="001B4620"/>
  </w:style>
  <w:style w:type="paragraph" w:customStyle="1" w:styleId="85B90DA4ABA34A8BBE788550B27F1E73">
    <w:name w:val="85B90DA4ABA34A8BBE788550B27F1E73"/>
    <w:rsid w:val="001B4620"/>
  </w:style>
  <w:style w:type="paragraph" w:customStyle="1" w:styleId="15828C70528746FD9633A39D6770EFDE">
    <w:name w:val="15828C70528746FD9633A39D6770EFDE"/>
    <w:rsid w:val="001B4620"/>
  </w:style>
  <w:style w:type="paragraph" w:customStyle="1" w:styleId="338A6EDB8A3143ADA5282D886467AED9">
    <w:name w:val="338A6EDB8A3143ADA5282D886467AED9"/>
    <w:rsid w:val="001B4620"/>
  </w:style>
  <w:style w:type="paragraph" w:customStyle="1" w:styleId="59328F6B3ADB45D29EA587E45D3F4366">
    <w:name w:val="59328F6B3ADB45D29EA587E45D3F4366"/>
    <w:rsid w:val="001B4620"/>
  </w:style>
  <w:style w:type="paragraph" w:customStyle="1" w:styleId="D05EFFC40F2C401D9681B4C2CF0985A6">
    <w:name w:val="D05EFFC40F2C401D9681B4C2CF0985A6"/>
    <w:rsid w:val="001B4620"/>
  </w:style>
  <w:style w:type="paragraph" w:customStyle="1" w:styleId="7D60E74B428B413C9F3ED90CE9A61196">
    <w:name w:val="7D60E74B428B413C9F3ED90CE9A61196"/>
    <w:rsid w:val="001B4620"/>
  </w:style>
  <w:style w:type="paragraph" w:customStyle="1" w:styleId="83AB1DB081DC40A08B44891A9810B6CC">
    <w:name w:val="83AB1DB081DC40A08B44891A9810B6CC"/>
    <w:rsid w:val="001B4620"/>
  </w:style>
  <w:style w:type="paragraph" w:customStyle="1" w:styleId="D9D714FCDEF043A2BF12249B6B381AE2">
    <w:name w:val="D9D714FCDEF043A2BF12249B6B381AE2"/>
    <w:rsid w:val="001B4620"/>
  </w:style>
  <w:style w:type="paragraph" w:customStyle="1" w:styleId="09070437C2464F439216E46844E3F0A7">
    <w:name w:val="09070437C2464F439216E46844E3F0A7"/>
    <w:rsid w:val="001B4620"/>
  </w:style>
  <w:style w:type="paragraph" w:customStyle="1" w:styleId="F83CCA3908E5480587F1778A94494A24">
    <w:name w:val="F83CCA3908E5480587F1778A94494A24"/>
    <w:rsid w:val="001B4620"/>
  </w:style>
  <w:style w:type="paragraph" w:customStyle="1" w:styleId="ECA078DEB6D04BE3BB7DFA996DDA5790">
    <w:name w:val="ECA078DEB6D04BE3BB7DFA996DDA5790"/>
    <w:rsid w:val="001B4620"/>
  </w:style>
  <w:style w:type="paragraph" w:customStyle="1" w:styleId="755C162516B64D00A4476FBF24AD9B9C">
    <w:name w:val="755C162516B64D00A4476FBF24AD9B9C"/>
    <w:rsid w:val="001B4620"/>
  </w:style>
  <w:style w:type="paragraph" w:customStyle="1" w:styleId="061C2AE1E63B4DF69B34E84E2C8A1B1A">
    <w:name w:val="061C2AE1E63B4DF69B34E84E2C8A1B1A"/>
    <w:rsid w:val="001B4620"/>
  </w:style>
  <w:style w:type="paragraph" w:customStyle="1" w:styleId="74F8603A2324463DB880394C84271795">
    <w:name w:val="74F8603A2324463DB880394C84271795"/>
    <w:rsid w:val="001B4620"/>
  </w:style>
  <w:style w:type="paragraph" w:customStyle="1" w:styleId="659DDD14B2BC45A1AC00993F19D61629">
    <w:name w:val="659DDD14B2BC45A1AC00993F19D61629"/>
    <w:rsid w:val="001B4620"/>
  </w:style>
  <w:style w:type="paragraph" w:customStyle="1" w:styleId="BB37F4C857B64D99BB567B9A0619D7E2">
    <w:name w:val="BB37F4C857B64D99BB567B9A0619D7E2"/>
    <w:rsid w:val="001B4620"/>
  </w:style>
  <w:style w:type="paragraph" w:customStyle="1" w:styleId="0C4104A2B6F743C4AA066C7F7B980538">
    <w:name w:val="0C4104A2B6F743C4AA066C7F7B980538"/>
    <w:rsid w:val="001B4620"/>
  </w:style>
  <w:style w:type="paragraph" w:customStyle="1" w:styleId="77F054C1D15B43E799A171D736EEC0CC">
    <w:name w:val="77F054C1D15B43E799A171D736EEC0CC"/>
    <w:rsid w:val="001B4620"/>
  </w:style>
  <w:style w:type="paragraph" w:customStyle="1" w:styleId="155516F06713445CADDB5C69BD47B884">
    <w:name w:val="155516F06713445CADDB5C69BD47B884"/>
    <w:rsid w:val="001B4620"/>
  </w:style>
  <w:style w:type="paragraph" w:customStyle="1" w:styleId="2F434DF3F48A4EE7B1818A393EC9B184">
    <w:name w:val="2F434DF3F48A4EE7B1818A393EC9B184"/>
    <w:rsid w:val="001B4620"/>
  </w:style>
  <w:style w:type="paragraph" w:customStyle="1" w:styleId="9B404301B64540399608C2E34458461B">
    <w:name w:val="9B404301B64540399608C2E34458461B"/>
    <w:rsid w:val="001B4620"/>
  </w:style>
  <w:style w:type="paragraph" w:customStyle="1" w:styleId="6EB752D3FB5F459CA57F58FB6BF9E037">
    <w:name w:val="6EB752D3FB5F459CA57F58FB6BF9E037"/>
    <w:rsid w:val="001B4620"/>
  </w:style>
  <w:style w:type="paragraph" w:customStyle="1" w:styleId="236F8BF886F64ADCB771780224311A15">
    <w:name w:val="236F8BF886F64ADCB771780224311A15"/>
    <w:rsid w:val="001B4620"/>
  </w:style>
  <w:style w:type="paragraph" w:customStyle="1" w:styleId="2592B42DC36A4A94BC82D23A3E1C6DEA">
    <w:name w:val="2592B42DC36A4A94BC82D23A3E1C6DEA"/>
    <w:rsid w:val="001B4620"/>
  </w:style>
  <w:style w:type="paragraph" w:customStyle="1" w:styleId="63E6F6A499F04867B8D1222324E65838">
    <w:name w:val="63E6F6A499F04867B8D1222324E65838"/>
    <w:rsid w:val="001B4620"/>
  </w:style>
  <w:style w:type="paragraph" w:customStyle="1" w:styleId="648CF658978041FBB34B3821BECDC684">
    <w:name w:val="648CF658978041FBB34B3821BECDC684"/>
    <w:rsid w:val="001B4620"/>
  </w:style>
  <w:style w:type="paragraph" w:customStyle="1" w:styleId="E9BB6E81306E49ADA535BF6A2E049FA0">
    <w:name w:val="E9BB6E81306E49ADA535BF6A2E049FA0"/>
    <w:rsid w:val="001B4620"/>
  </w:style>
  <w:style w:type="paragraph" w:customStyle="1" w:styleId="3F099FD01F1946E296E141B8268BF6B7">
    <w:name w:val="3F099FD01F1946E296E141B8268BF6B7"/>
    <w:rsid w:val="001B4620"/>
  </w:style>
  <w:style w:type="paragraph" w:customStyle="1" w:styleId="D2EC8055DE7549B999B2288E61691F4F">
    <w:name w:val="D2EC8055DE7549B999B2288E61691F4F"/>
    <w:rsid w:val="001B4620"/>
  </w:style>
  <w:style w:type="paragraph" w:customStyle="1" w:styleId="B142DB839B0C481495BF91528BAF8F03">
    <w:name w:val="B142DB839B0C481495BF91528BAF8F03"/>
    <w:rsid w:val="001B4620"/>
  </w:style>
  <w:style w:type="paragraph" w:customStyle="1" w:styleId="1A8B468B0EEB4B23A3ABA1922B050E00">
    <w:name w:val="1A8B468B0EEB4B23A3ABA1922B050E00"/>
    <w:rsid w:val="0071525A"/>
  </w:style>
  <w:style w:type="paragraph" w:customStyle="1" w:styleId="86B083B1FDDD40F3BEE2380DF09C8317">
    <w:name w:val="86B083B1FDDD40F3BEE2380DF09C8317"/>
    <w:rsid w:val="0071525A"/>
  </w:style>
  <w:style w:type="paragraph" w:customStyle="1" w:styleId="E3E574CED42B47ABB05EA6DF165680B9">
    <w:name w:val="E3E574CED42B47ABB05EA6DF165680B9"/>
    <w:rsid w:val="0071525A"/>
  </w:style>
  <w:style w:type="paragraph" w:customStyle="1" w:styleId="EE55D38AAA254ED7AAC8C0BD3BDB4681">
    <w:name w:val="EE55D38AAA254ED7AAC8C0BD3BDB4681"/>
    <w:rsid w:val="0071525A"/>
  </w:style>
  <w:style w:type="paragraph" w:customStyle="1" w:styleId="3E0838B17A5F44FA8C9A5D770CFCAD83">
    <w:name w:val="3E0838B17A5F44FA8C9A5D770CFCAD83"/>
    <w:rsid w:val="0071525A"/>
  </w:style>
  <w:style w:type="paragraph" w:customStyle="1" w:styleId="EECC47D17B33478EA1EE976FDDE04228">
    <w:name w:val="EECC47D17B33478EA1EE976FDDE04228"/>
    <w:rsid w:val="0071525A"/>
  </w:style>
  <w:style w:type="paragraph" w:customStyle="1" w:styleId="A584D89EF7124F31A173F3FDCB2DBF36">
    <w:name w:val="A584D89EF7124F31A173F3FDCB2DBF36"/>
    <w:rsid w:val="0071525A"/>
  </w:style>
  <w:style w:type="paragraph" w:customStyle="1" w:styleId="8A0E717F7AFD4F1D8E31423DBF16D2D0">
    <w:name w:val="8A0E717F7AFD4F1D8E31423DBF16D2D0"/>
    <w:rsid w:val="0071525A"/>
  </w:style>
  <w:style w:type="paragraph" w:customStyle="1" w:styleId="AFCD45CDF49842509130336FB167866E">
    <w:name w:val="AFCD45CDF49842509130336FB167866E"/>
    <w:rsid w:val="0071525A"/>
  </w:style>
  <w:style w:type="paragraph" w:customStyle="1" w:styleId="ACDBD86FB4EF4789B4705AAE82C43993">
    <w:name w:val="ACDBD86FB4EF4789B4705AAE82C43993"/>
    <w:rsid w:val="0071525A"/>
  </w:style>
  <w:style w:type="paragraph" w:customStyle="1" w:styleId="DE1358DB985F46A5B109391404FF99D0">
    <w:name w:val="DE1358DB985F46A5B109391404FF99D0"/>
    <w:rsid w:val="0071525A"/>
  </w:style>
  <w:style w:type="paragraph" w:customStyle="1" w:styleId="C4A0EA145BDA44F7B045AF18D9D05C2A">
    <w:name w:val="C4A0EA145BDA44F7B045AF18D9D05C2A"/>
    <w:rsid w:val="0071525A"/>
  </w:style>
  <w:style w:type="paragraph" w:customStyle="1" w:styleId="A31A4302F75444BDB74244BCA847B9A1">
    <w:name w:val="A31A4302F75444BDB74244BCA847B9A1"/>
    <w:rsid w:val="0071525A"/>
  </w:style>
  <w:style w:type="paragraph" w:customStyle="1" w:styleId="5E819E83F9E44F658386B38FF9D71D7D">
    <w:name w:val="5E819E83F9E44F658386B38FF9D71D7D"/>
    <w:rsid w:val="0071525A"/>
  </w:style>
  <w:style w:type="paragraph" w:customStyle="1" w:styleId="8811BA69AEA14EA7B7307E5B3D2EDB82">
    <w:name w:val="8811BA69AEA14EA7B7307E5B3D2EDB82"/>
    <w:rsid w:val="0071525A"/>
  </w:style>
  <w:style w:type="paragraph" w:customStyle="1" w:styleId="AB0F51BE5D7E4E79B7ECFAB8FFD6F192">
    <w:name w:val="AB0F51BE5D7E4E79B7ECFAB8FFD6F192"/>
    <w:rsid w:val="0071525A"/>
  </w:style>
  <w:style w:type="paragraph" w:customStyle="1" w:styleId="130B3F57B81541D39229E64204BF4683">
    <w:name w:val="130B3F57B81541D39229E64204BF4683"/>
    <w:rsid w:val="0071525A"/>
  </w:style>
  <w:style w:type="paragraph" w:customStyle="1" w:styleId="661482DDAD804FB7BF6E5A56955B0485">
    <w:name w:val="661482DDAD804FB7BF6E5A56955B0485"/>
    <w:rsid w:val="0071525A"/>
  </w:style>
  <w:style w:type="paragraph" w:customStyle="1" w:styleId="948C0AF17F3A43C9966BD40B6728E7CF">
    <w:name w:val="948C0AF17F3A43C9966BD40B6728E7CF"/>
    <w:rsid w:val="0071525A"/>
  </w:style>
  <w:style w:type="paragraph" w:customStyle="1" w:styleId="EB4D06FF39F6465A8BDD47969D065C3B">
    <w:name w:val="EB4D06FF39F6465A8BDD47969D065C3B"/>
    <w:rsid w:val="0071525A"/>
  </w:style>
  <w:style w:type="paragraph" w:customStyle="1" w:styleId="33B5627D9F8E4F7AB3AF8FD412EB21E8">
    <w:name w:val="33B5627D9F8E4F7AB3AF8FD412EB21E8"/>
    <w:rsid w:val="0071525A"/>
  </w:style>
  <w:style w:type="paragraph" w:customStyle="1" w:styleId="9319F8F7CBBC47AEAED2804DD2588819">
    <w:name w:val="9319F8F7CBBC47AEAED2804DD2588819"/>
    <w:rsid w:val="0071525A"/>
  </w:style>
  <w:style w:type="paragraph" w:customStyle="1" w:styleId="5E112E268B7D4E0DBAA760317A33F38D">
    <w:name w:val="5E112E268B7D4E0DBAA760317A33F38D"/>
    <w:rsid w:val="007152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tf03463063</Template>
  <TotalTime>2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1256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Windows User</cp:lastModifiedBy>
  <cp:revision>3</cp:revision>
  <dcterms:created xsi:type="dcterms:W3CDTF">2019-09-19T06:29:00Z</dcterms:created>
  <dcterms:modified xsi:type="dcterms:W3CDTF">2019-09-19T09:14:00Z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