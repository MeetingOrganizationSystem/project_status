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477423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Employee name:"/>
            <w:tag w:val="Employee name:"/>
            <w:id w:val="-582676545"/>
            <w:placeholder>
              <w:docPart w:val="97132B92046A4CE0A623C63EA59F8BA7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Employee name</w:t>
                </w:r>
              </w:p>
            </w:tc>
          </w:sdtContent>
        </w:sdt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38103B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Sri L</w:t>
            </w:r>
            <w:r w:rsidR="00262D54">
              <w:rPr>
                <w:rFonts w:ascii="Arial" w:hAnsi="Arial" w:cs="Arial"/>
              </w:rPr>
              <w:t>axmi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1123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 w:rsidRPr="002733D0">
              <w:rPr>
                <w:rFonts w:ascii="Arial" w:hAnsi="Arial" w:cs="Arial"/>
                <w:color w:val="2D70E1"/>
              </w:rPr>
              <w:t>Note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Department:"/>
            <w:tag w:val="Department:"/>
            <w:id w:val="668074627"/>
            <w:placeholder>
              <w:docPart w:val="853700604C6141F0A919F0750AD867A3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Department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organization system</w:t>
            </w:r>
          </w:p>
        </w:tc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1A51B0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99021A">
              <w:rPr>
                <w:rFonts w:ascii="Arial" w:hAnsi="Arial" w:cs="Arial"/>
              </w:rPr>
              <w:t>ranthi</w:t>
            </w:r>
            <w:r>
              <w:rPr>
                <w:rFonts w:ascii="Arial" w:hAnsi="Arial" w:cs="Arial"/>
              </w:rPr>
              <w:t xml:space="preserve"> Kiran</w:t>
            </w: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99021A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</w:t>
            </w:r>
            <w:r w:rsidR="00D53E3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-2019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93607A">
        <w:tc>
          <w:tcPr>
            <w:tcW w:w="6300" w:type="dxa"/>
            <w:tcBorders>
              <w:top w:val="double" w:sz="4" w:space="0" w:color="38CF91"/>
            </w:tcBorders>
          </w:tcPr>
          <w:p w:rsidR="00571ABD" w:rsidRPr="002733D0" w:rsidRDefault="00477423" w:rsidP="00494C3F">
            <w:pPr>
              <w:pStyle w:val="Heading3"/>
              <w:tabs>
                <w:tab w:val="left" w:pos="3270"/>
                <w:tab w:val="left" w:pos="4125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494C3F">
              <w:rPr>
                <w:rFonts w:ascii="Arial" w:hAnsi="Arial" w:cs="Arial"/>
              </w:rPr>
              <w:tab/>
            </w:r>
            <w:r w:rsidR="00494C3F">
              <w:rPr>
                <w:rFonts w:ascii="Arial" w:hAnsi="Arial" w:cs="Arial"/>
              </w:rPr>
              <w:tab/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93607A">
        <w:tc>
          <w:tcPr>
            <w:tcW w:w="6300" w:type="dxa"/>
          </w:tcPr>
          <w:p w:rsidR="0099021A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Viewed the project details and</w:t>
            </w:r>
          </w:p>
          <w:p w:rsidR="00571ABD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prepared uml diagrams with</w:t>
            </w:r>
          </w:p>
          <w:p w:rsidR="0099021A" w:rsidRPr="002733D0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by dividing the task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assigned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Default="00262D54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and state chart diagrams </w:t>
            </w:r>
          </w:p>
          <w:p w:rsidR="00262D54" w:rsidRPr="002733D0" w:rsidRDefault="00262D54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prepared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was completed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Yet needed to update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Pr="002733D0" w:rsidRDefault="00262D54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 with the update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completed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Diagrams need to updated with mvc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</w:t>
            </w:r>
            <w:r w:rsidR="00D53E3C">
              <w:rPr>
                <w:rFonts w:ascii="Arial" w:hAnsi="Arial" w:cs="Arial"/>
              </w:rPr>
              <w:t>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Again task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divided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Pr="002733D0" w:rsidRDefault="00262D54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Sequence </w:t>
            </w:r>
            <w:r w:rsidR="00402946">
              <w:rPr>
                <w:rFonts w:ascii="Arial" w:hAnsi="Arial" w:cs="Arial"/>
              </w:rPr>
              <w:t>diagram using mvc was prepared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was almost done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create data base and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need to prepare </w:t>
            </w:r>
            <w:r w:rsidR="00D53E3C">
              <w:rPr>
                <w:rFonts w:ascii="Arial" w:hAnsi="Arial" w:cs="Arial"/>
              </w:rPr>
              <w:t>test cases</w:t>
            </w:r>
          </w:p>
        </w:tc>
        <w:tc>
          <w:tcPr>
            <w:tcW w:w="207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19-09-2019</w:t>
            </w:r>
          </w:p>
        </w:tc>
        <w:tc>
          <w:tcPr>
            <w:tcW w:w="243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not yet assigned</w:t>
            </w: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3A12B5">
            <w:pPr>
              <w:pStyle w:val="Heading3"/>
              <w:outlineLvl w:val="2"/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Long-term goals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1:"/>
            <w:tag w:val="Enter goal 1:"/>
            <w:id w:val="486751665"/>
            <w:placeholder>
              <w:docPart w:val="09070437C2464F439216E46844E3F0A7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1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416357906"/>
            <w:placeholder>
              <w:docPart w:val="F83CCA3908E5480587F1778A94494A2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961185616"/>
            <w:placeholder>
              <w:docPart w:val="ECA078DEB6D04BE3BB7DFA996DDA5790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2:"/>
            <w:tag w:val="Enter goal 2:"/>
            <w:id w:val="-1989318525"/>
            <w:placeholder>
              <w:docPart w:val="755C162516B64D00A4476FBF24AD9B9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2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872266259"/>
            <w:placeholder>
              <w:docPart w:val="061C2AE1E63B4DF69B34E84E2C8A1B1A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1023631773"/>
            <w:placeholder>
              <w:docPart w:val="74F8603A2324463DB880394C8427179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3:"/>
            <w:tag w:val="Enter goal 3:"/>
            <w:id w:val="-516623357"/>
            <w:placeholder>
              <w:docPart w:val="659DDD14B2BC45A1AC00993F19D61629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3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337663435"/>
            <w:placeholder>
              <w:docPart w:val="BB37F4C857B64D99BB567B9A0619D7E2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564693647"/>
            <w:placeholder>
              <w:docPart w:val="0C4104A2B6F743C4AA066C7F7B980538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4:"/>
            <w:tag w:val="Enter goal 4:"/>
            <w:id w:val="4710211"/>
            <w:placeholder>
              <w:docPart w:val="77F054C1D15B43E799A171D736EEC0C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4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642230957"/>
            <w:placeholder>
              <w:docPart w:val="155516F06713445CADDB5C69BD47B88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1262571330"/>
            <w:placeholder>
              <w:docPart w:val="2F434DF3F48A4EE7B1818A393EC9B1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5:"/>
            <w:tag w:val="Enter goal 5:"/>
            <w:id w:val="401794476"/>
            <w:placeholder>
              <w:docPart w:val="9B404301B64540399608C2E34458461B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5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456925149"/>
            <w:placeholder>
              <w:docPart w:val="6EB752D3FB5F459CA57F58FB6BF9E037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2051754366"/>
            <w:placeholder>
              <w:docPart w:val="236F8BF886F64ADCB771780224311A1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6:"/>
            <w:tag w:val="Enter goal 6:"/>
            <w:id w:val="-1207870330"/>
            <w:placeholder>
              <w:docPart w:val="2592B42DC36A4A94BC82D23A3E1C6DEA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6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-1214420148"/>
            <w:placeholder>
              <w:docPart w:val="63E6F6A499F04867B8D1222324E65838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888457655"/>
            <w:placeholder>
              <w:docPart w:val="648CF658978041FBB34B3821BECDC6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423" w:rsidRDefault="00477423">
      <w:r>
        <w:separator/>
      </w:r>
    </w:p>
  </w:endnote>
  <w:endnote w:type="continuationSeparator" w:id="0">
    <w:p w:rsidR="00477423" w:rsidRDefault="0047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423" w:rsidRDefault="00477423">
      <w:r>
        <w:separator/>
      </w:r>
    </w:p>
  </w:footnote>
  <w:footnote w:type="continuationSeparator" w:id="0">
    <w:p w:rsidR="00477423" w:rsidRDefault="00477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D53E3C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48DBA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D53E3C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466A6"/>
    <w:rsid w:val="0005386B"/>
    <w:rsid w:val="00064EA3"/>
    <w:rsid w:val="000C3800"/>
    <w:rsid w:val="000F739B"/>
    <w:rsid w:val="00137348"/>
    <w:rsid w:val="00156DFB"/>
    <w:rsid w:val="001A51B0"/>
    <w:rsid w:val="001B7FE7"/>
    <w:rsid w:val="001D6F3F"/>
    <w:rsid w:val="001F039C"/>
    <w:rsid w:val="00237E27"/>
    <w:rsid w:val="00262D54"/>
    <w:rsid w:val="00267213"/>
    <w:rsid w:val="002733D0"/>
    <w:rsid w:val="00292129"/>
    <w:rsid w:val="002B07FF"/>
    <w:rsid w:val="002D185D"/>
    <w:rsid w:val="00317B05"/>
    <w:rsid w:val="0038103B"/>
    <w:rsid w:val="003A12B5"/>
    <w:rsid w:val="00402946"/>
    <w:rsid w:val="00413740"/>
    <w:rsid w:val="004241F7"/>
    <w:rsid w:val="004412CB"/>
    <w:rsid w:val="00477423"/>
    <w:rsid w:val="0048263E"/>
    <w:rsid w:val="004835D4"/>
    <w:rsid w:val="00494C3F"/>
    <w:rsid w:val="004A1D74"/>
    <w:rsid w:val="004A4768"/>
    <w:rsid w:val="004D0129"/>
    <w:rsid w:val="00571ABD"/>
    <w:rsid w:val="005F0C3D"/>
    <w:rsid w:val="00602D15"/>
    <w:rsid w:val="0068098F"/>
    <w:rsid w:val="006952EB"/>
    <w:rsid w:val="0070244F"/>
    <w:rsid w:val="007062C8"/>
    <w:rsid w:val="0078306B"/>
    <w:rsid w:val="00860BE1"/>
    <w:rsid w:val="00875DA4"/>
    <w:rsid w:val="00917EAE"/>
    <w:rsid w:val="0093607A"/>
    <w:rsid w:val="0096759D"/>
    <w:rsid w:val="0099021A"/>
    <w:rsid w:val="00A002B8"/>
    <w:rsid w:val="00A3374B"/>
    <w:rsid w:val="00A3517E"/>
    <w:rsid w:val="00AE6673"/>
    <w:rsid w:val="00B109B2"/>
    <w:rsid w:val="00BA5045"/>
    <w:rsid w:val="00BF2D58"/>
    <w:rsid w:val="00C048FB"/>
    <w:rsid w:val="00C2505B"/>
    <w:rsid w:val="00C464FA"/>
    <w:rsid w:val="00D11F1F"/>
    <w:rsid w:val="00D53E3C"/>
    <w:rsid w:val="00D801D4"/>
    <w:rsid w:val="00DB173D"/>
    <w:rsid w:val="00DC2762"/>
    <w:rsid w:val="00DC4535"/>
    <w:rsid w:val="00E365B1"/>
    <w:rsid w:val="00E73555"/>
    <w:rsid w:val="00EF16BE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C0E9711-02FF-46A9-B823-EFFC1041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97132B92046A4CE0A623C63EA59F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7BA8-D70C-4B21-A9DC-6B1C5674BDD6}"/>
      </w:docPartPr>
      <w:docPartBody>
        <w:p w:rsidR="00CE4273" w:rsidRDefault="007C4A2F">
          <w:pPr>
            <w:pStyle w:val="97132B92046A4CE0A623C63EA59F8BA7"/>
          </w:pPr>
          <w:r>
            <w:t>Employee name</w:t>
          </w:r>
        </w:p>
      </w:docPartBody>
    </w:docPart>
    <w:docPart>
      <w:docPartPr>
        <w:name w:val="853700604C6141F0A919F0750AD8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5247-D80B-4745-A0BA-60C5A7767670}"/>
      </w:docPartPr>
      <w:docPartBody>
        <w:p w:rsidR="00CE4273" w:rsidRDefault="007C4A2F">
          <w:pPr>
            <w:pStyle w:val="853700604C6141F0A919F0750AD867A3"/>
          </w:pPr>
          <w:r>
            <w:t>Department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09070437C2464F439216E46844E3F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5F50-6497-4670-BA62-C14FE9A1C87C}"/>
      </w:docPartPr>
      <w:docPartBody>
        <w:p w:rsidR="00CE4273" w:rsidRDefault="007C4A2F">
          <w:pPr>
            <w:pStyle w:val="09070437C2464F439216E46844E3F0A7"/>
          </w:pPr>
          <w:r>
            <w:t>Enter goal 1</w:t>
          </w:r>
        </w:p>
      </w:docPartBody>
    </w:docPart>
    <w:docPart>
      <w:docPartPr>
        <w:name w:val="F83CCA3908E5480587F1778A9449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A1CE-94E1-418F-AC4C-A98D9AADE296}"/>
      </w:docPartPr>
      <w:docPartBody>
        <w:p w:rsidR="00CE4273" w:rsidRDefault="007C4A2F">
          <w:pPr>
            <w:pStyle w:val="F83CCA3908E5480587F1778A94494A24"/>
          </w:pPr>
          <w:r>
            <w:t>Enter due date</w:t>
          </w:r>
        </w:p>
      </w:docPartBody>
    </w:docPart>
    <w:docPart>
      <w:docPartPr>
        <w:name w:val="ECA078DEB6D04BE3BB7DFA996DDA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8300-B76A-4B7C-812E-60036F4B8932}"/>
      </w:docPartPr>
      <w:docPartBody>
        <w:p w:rsidR="00CE4273" w:rsidRDefault="007C4A2F">
          <w:pPr>
            <w:pStyle w:val="ECA078DEB6D04BE3BB7DFA996DDA5790"/>
          </w:pPr>
          <w:r>
            <w:t>Enter progress</w:t>
          </w:r>
        </w:p>
      </w:docPartBody>
    </w:docPart>
    <w:docPart>
      <w:docPartPr>
        <w:name w:val="755C162516B64D00A4476FBF24AD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5A73-A428-432E-A31F-30330FD22EB6}"/>
      </w:docPartPr>
      <w:docPartBody>
        <w:p w:rsidR="00CE4273" w:rsidRDefault="007C4A2F">
          <w:pPr>
            <w:pStyle w:val="755C162516B64D00A4476FBF24AD9B9C"/>
          </w:pPr>
          <w:r>
            <w:t>Enter goal 2</w:t>
          </w:r>
        </w:p>
      </w:docPartBody>
    </w:docPart>
    <w:docPart>
      <w:docPartPr>
        <w:name w:val="061C2AE1E63B4DF69B34E84E2C8A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2B9C-7720-4A18-AB72-A71153CDE51A}"/>
      </w:docPartPr>
      <w:docPartBody>
        <w:p w:rsidR="00CE4273" w:rsidRDefault="007C4A2F">
          <w:pPr>
            <w:pStyle w:val="061C2AE1E63B4DF69B34E84E2C8A1B1A"/>
          </w:pPr>
          <w:r>
            <w:t>Enter due date</w:t>
          </w:r>
        </w:p>
      </w:docPartBody>
    </w:docPart>
    <w:docPart>
      <w:docPartPr>
        <w:name w:val="74F8603A2324463DB880394C8427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CF32-E5B2-40BD-A691-97ADD5016C95}"/>
      </w:docPartPr>
      <w:docPartBody>
        <w:p w:rsidR="00CE4273" w:rsidRDefault="007C4A2F">
          <w:pPr>
            <w:pStyle w:val="74F8603A2324463DB880394C84271795"/>
          </w:pPr>
          <w:r>
            <w:t>Enter progress</w:t>
          </w:r>
        </w:p>
      </w:docPartBody>
    </w:docPart>
    <w:docPart>
      <w:docPartPr>
        <w:name w:val="659DDD14B2BC45A1AC00993F19D6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0FB8-7CDC-4181-854A-C3C356BAEF05}"/>
      </w:docPartPr>
      <w:docPartBody>
        <w:p w:rsidR="00CE4273" w:rsidRDefault="007C4A2F">
          <w:pPr>
            <w:pStyle w:val="659DDD14B2BC45A1AC00993F19D61629"/>
          </w:pPr>
          <w:r>
            <w:t>Enter goal 3</w:t>
          </w:r>
        </w:p>
      </w:docPartBody>
    </w:docPart>
    <w:docPart>
      <w:docPartPr>
        <w:name w:val="BB37F4C857B64D99BB567B9A0619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29504-B210-4314-BA72-ACB0AAA98D5B}"/>
      </w:docPartPr>
      <w:docPartBody>
        <w:p w:rsidR="00CE4273" w:rsidRDefault="007C4A2F">
          <w:pPr>
            <w:pStyle w:val="BB37F4C857B64D99BB567B9A0619D7E2"/>
          </w:pPr>
          <w:r>
            <w:t>Enter due date</w:t>
          </w:r>
        </w:p>
      </w:docPartBody>
    </w:docPart>
    <w:docPart>
      <w:docPartPr>
        <w:name w:val="0C4104A2B6F743C4AA066C7F7B98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9479-D1B4-4B63-9A7E-D32A65C56A5D}"/>
      </w:docPartPr>
      <w:docPartBody>
        <w:p w:rsidR="00CE4273" w:rsidRDefault="007C4A2F">
          <w:pPr>
            <w:pStyle w:val="0C4104A2B6F743C4AA066C7F7B980538"/>
          </w:pPr>
          <w:r>
            <w:t>Enter progress</w:t>
          </w:r>
        </w:p>
      </w:docPartBody>
    </w:docPart>
    <w:docPart>
      <w:docPartPr>
        <w:name w:val="77F054C1D15B43E799A171D736EE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F873-EA20-4440-90EC-3F23451C42F4}"/>
      </w:docPartPr>
      <w:docPartBody>
        <w:p w:rsidR="00CE4273" w:rsidRDefault="007C4A2F">
          <w:pPr>
            <w:pStyle w:val="77F054C1D15B43E799A171D736EEC0CC"/>
          </w:pPr>
          <w:r>
            <w:t>Enter goal 4</w:t>
          </w:r>
        </w:p>
      </w:docPartBody>
    </w:docPart>
    <w:docPart>
      <w:docPartPr>
        <w:name w:val="155516F06713445CADDB5C69BD47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5A12-C17F-46C3-AA4F-89038D7DC849}"/>
      </w:docPartPr>
      <w:docPartBody>
        <w:p w:rsidR="00CE4273" w:rsidRDefault="007C4A2F">
          <w:pPr>
            <w:pStyle w:val="155516F06713445CADDB5C69BD47B884"/>
          </w:pPr>
          <w:r>
            <w:t>Enter due date</w:t>
          </w:r>
        </w:p>
      </w:docPartBody>
    </w:docPart>
    <w:docPart>
      <w:docPartPr>
        <w:name w:val="2F434DF3F48A4EE7B1818A393EC9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C358-8A25-40D4-9F67-C9B59488B49B}"/>
      </w:docPartPr>
      <w:docPartBody>
        <w:p w:rsidR="00CE4273" w:rsidRDefault="007C4A2F">
          <w:pPr>
            <w:pStyle w:val="2F434DF3F48A4EE7B1818A393EC9B184"/>
          </w:pPr>
          <w:r>
            <w:t>Enter progress</w:t>
          </w:r>
        </w:p>
      </w:docPartBody>
    </w:docPart>
    <w:docPart>
      <w:docPartPr>
        <w:name w:val="9B404301B64540399608C2E34458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4595-FA45-4193-A0AB-E0AA58AA3E3D}"/>
      </w:docPartPr>
      <w:docPartBody>
        <w:p w:rsidR="00CE4273" w:rsidRDefault="007C4A2F">
          <w:pPr>
            <w:pStyle w:val="9B404301B64540399608C2E34458461B"/>
          </w:pPr>
          <w:r>
            <w:t>Enter goal 5</w:t>
          </w:r>
        </w:p>
      </w:docPartBody>
    </w:docPart>
    <w:docPart>
      <w:docPartPr>
        <w:name w:val="6EB752D3FB5F459CA57F58FB6BF9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AF191-CD20-4922-806D-1AC5C8B445DE}"/>
      </w:docPartPr>
      <w:docPartBody>
        <w:p w:rsidR="00CE4273" w:rsidRDefault="007C4A2F">
          <w:pPr>
            <w:pStyle w:val="6EB752D3FB5F459CA57F58FB6BF9E037"/>
          </w:pPr>
          <w:r>
            <w:t>Enter due date</w:t>
          </w:r>
        </w:p>
      </w:docPartBody>
    </w:docPart>
    <w:docPart>
      <w:docPartPr>
        <w:name w:val="236F8BF886F64ADCB771780224311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A9B5-21BD-4721-946C-70AFBBFACF92}"/>
      </w:docPartPr>
      <w:docPartBody>
        <w:p w:rsidR="00CE4273" w:rsidRDefault="007C4A2F">
          <w:pPr>
            <w:pStyle w:val="236F8BF886F64ADCB771780224311A15"/>
          </w:pPr>
          <w:r>
            <w:t>Enter progress</w:t>
          </w:r>
        </w:p>
      </w:docPartBody>
    </w:docPart>
    <w:docPart>
      <w:docPartPr>
        <w:name w:val="2592B42DC36A4A94BC82D23A3E1C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8BA5B-4519-427C-8D90-5A0366E76C69}"/>
      </w:docPartPr>
      <w:docPartBody>
        <w:p w:rsidR="00CE4273" w:rsidRDefault="007C4A2F">
          <w:pPr>
            <w:pStyle w:val="2592B42DC36A4A94BC82D23A3E1C6DEA"/>
          </w:pPr>
          <w:r>
            <w:t>Enter goal 6</w:t>
          </w:r>
        </w:p>
      </w:docPartBody>
    </w:docPart>
    <w:docPart>
      <w:docPartPr>
        <w:name w:val="63E6F6A499F04867B8D1222324E6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80B04-F250-4126-AF20-3940CF26B9F1}"/>
      </w:docPartPr>
      <w:docPartBody>
        <w:p w:rsidR="00CE4273" w:rsidRDefault="007C4A2F">
          <w:pPr>
            <w:pStyle w:val="63E6F6A499F04867B8D1222324E65838"/>
          </w:pPr>
          <w:r>
            <w:t>Enter due date</w:t>
          </w:r>
        </w:p>
      </w:docPartBody>
    </w:docPart>
    <w:docPart>
      <w:docPartPr>
        <w:name w:val="648CF658978041FBB34B3821BEC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39BD-D15E-4E92-AD80-D1783F4D86A9}"/>
      </w:docPartPr>
      <w:docPartBody>
        <w:p w:rsidR="00CE4273" w:rsidRDefault="007C4A2F">
          <w:pPr>
            <w:pStyle w:val="648CF658978041FBB34B3821BECDC684"/>
          </w:pPr>
          <w:r>
            <w:t>Enter 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08257F"/>
    <w:rsid w:val="001B4620"/>
    <w:rsid w:val="00211E01"/>
    <w:rsid w:val="00280EDD"/>
    <w:rsid w:val="00435CB7"/>
    <w:rsid w:val="005A7995"/>
    <w:rsid w:val="00711738"/>
    <w:rsid w:val="0071525A"/>
    <w:rsid w:val="007C4A2F"/>
    <w:rsid w:val="00B223D2"/>
    <w:rsid w:val="00CE4273"/>
    <w:rsid w:val="00D0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1221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4</cp:revision>
  <dcterms:created xsi:type="dcterms:W3CDTF">2019-09-19T06:36:00Z</dcterms:created>
  <dcterms:modified xsi:type="dcterms:W3CDTF">2019-09-19T09:12:00Z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